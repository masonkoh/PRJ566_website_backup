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39DA35CB" w:rsidR="00365316" w:rsidRDefault="00B86B66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FEB-</w:t>
            </w:r>
            <w:r w:rsidR="00845FC4">
              <w:rPr>
                <w:rFonts w:ascii="Comic Sans MS" w:hAnsi="Comic Sans MS"/>
                <w:b/>
                <w:bCs/>
                <w:sz w:val="28"/>
              </w:rPr>
              <w:t>10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456FC545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Completed </w:t>
            </w:r>
            <w:proofErr w:type="spellStart"/>
            <w:proofErr w:type="gramStart"/>
            <w:r>
              <w:rPr>
                <w:rFonts w:ascii="Comic Sans MS" w:hAnsi="Comic Sans MS"/>
                <w:b/>
                <w:bCs/>
                <w:sz w:val="28"/>
              </w:rPr>
              <w:t>by: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Youngmin</w:t>
            </w:r>
            <w:proofErr w:type="spellEnd"/>
            <w:proofErr w:type="gram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proofErr w:type="spellStart"/>
            <w:r w:rsidR="009073E7">
              <w:rPr>
                <w:rFonts w:ascii="Comic Sans MS" w:hAnsi="Comic Sans MS"/>
                <w:b/>
                <w:bCs/>
                <w:sz w:val="28"/>
              </w:rPr>
              <w:t>Ko</w:t>
            </w:r>
            <w:proofErr w:type="spellEnd"/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4AA706E8" w14:textId="0B729D6B" w:rsidR="00200BFC" w:rsidRDefault="00845FC4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4.01 – Data Flow Diagrams</w:t>
            </w:r>
          </w:p>
          <w:p w14:paraId="76C31437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sign in</w:t>
            </w:r>
          </w:p>
          <w:p w14:paraId="34EB82B5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sign up</w:t>
            </w:r>
          </w:p>
          <w:p w14:paraId="4A0235FE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forget PW</w:t>
            </w:r>
          </w:p>
          <w:p w14:paraId="51DE1BC0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upload quote</w:t>
            </w:r>
          </w:p>
          <w:p w14:paraId="50DB83B8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read quote</w:t>
            </w:r>
          </w:p>
          <w:p w14:paraId="10590410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delete quote</w:t>
            </w:r>
          </w:p>
          <w:p w14:paraId="41FD819A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rate quote</w:t>
            </w:r>
          </w:p>
          <w:p w14:paraId="3561B5BB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report quote</w:t>
            </w:r>
          </w:p>
          <w:p w14:paraId="00859709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(Admin)approve</w:t>
            </w:r>
          </w:p>
          <w:p w14:paraId="1FFFEE6B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(Admin)reject</w:t>
            </w:r>
          </w:p>
          <w:p w14:paraId="386A308D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(Admin)profile edit</w:t>
            </w:r>
          </w:p>
          <w:p w14:paraId="5CD5609C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(Admin)machine filter management</w:t>
            </w:r>
          </w:p>
          <w:p w14:paraId="00E8187E" w14:textId="77777777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(user)profile edit</w:t>
            </w:r>
          </w:p>
          <w:p w14:paraId="470DC81E" w14:textId="06494D6C" w:rsidR="00941AF0" w:rsidRPr="00941AF0" w:rsidRDefault="00941AF0" w:rsidP="00941AF0">
            <w:pPr>
              <w:numPr>
                <w:ilvl w:val="2"/>
                <w:numId w:val="5"/>
              </w:numPr>
              <w:rPr>
                <w:sz w:val="24"/>
              </w:rPr>
            </w:pPr>
            <w:r w:rsidRPr="00941AF0">
              <w:rPr>
                <w:sz w:val="24"/>
              </w:rPr>
              <w:t>(user)customize reminder setting</w:t>
            </w:r>
          </w:p>
          <w:p w14:paraId="76C874C5" w14:textId="166E56C3" w:rsidR="00845FC4" w:rsidRDefault="00845FC4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5.01 – Business Rules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AEA39DA" w14:textId="403F00EE" w:rsidR="00845FC4" w:rsidRDefault="00845FC4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2.02 – Project detailed Scope &amp; Functionality</w:t>
            </w:r>
          </w:p>
          <w:p w14:paraId="46E85CA9" w14:textId="721973D3" w:rsidR="00200BFC" w:rsidRPr="00200BFC" w:rsidRDefault="00200BFC" w:rsidP="00200BFC">
            <w:pPr>
              <w:ind w:left="360"/>
              <w:rPr>
                <w:sz w:val="24"/>
              </w:rPr>
            </w:pP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4789BAF5" w:rsidR="00365316" w:rsidRDefault="004318A5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Some parts in </w:t>
            </w:r>
            <w:r w:rsidR="0025479A">
              <w:rPr>
                <w:sz w:val="24"/>
              </w:rPr>
              <w:t xml:space="preserve">Use Case Diagram, Domain Class Diagram, Interface Mock-ups: Admin profile edit, User profile </w:t>
            </w:r>
            <w:proofErr w:type="spellStart"/>
            <w:r w:rsidR="0025479A">
              <w:rPr>
                <w:sz w:val="24"/>
              </w:rPr>
              <w:t>eidt</w:t>
            </w:r>
            <w:proofErr w:type="spellEnd"/>
            <w:r w:rsidR="0025479A">
              <w:rPr>
                <w:sz w:val="24"/>
              </w:rPr>
              <w:t>, Machine filter management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312950C4" w:rsidR="00365316" w:rsidRDefault="0025479A" w:rsidP="00B86B66">
            <w:pPr>
              <w:rPr>
                <w:sz w:val="24"/>
              </w:rPr>
            </w:pPr>
            <w:r>
              <w:rPr>
                <w:sz w:val="24"/>
              </w:rPr>
              <w:t>Some parts in Use Case Diagram, Domain Class Diagram, Interface Mock-ups:</w:t>
            </w:r>
            <w:r>
              <w:rPr>
                <w:sz w:val="24"/>
              </w:rPr>
              <w:t xml:space="preserve"> read, rate, delete report quote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610330AA" w:rsidR="00365316" w:rsidRDefault="0025479A" w:rsidP="00B86B66">
            <w:pPr>
              <w:rPr>
                <w:sz w:val="24"/>
              </w:rPr>
            </w:pPr>
            <w:r>
              <w:rPr>
                <w:sz w:val="24"/>
              </w:rPr>
              <w:t>Some parts in Use Case Diagram, Domain Class Diagram, Interface Mock-ups:</w:t>
            </w:r>
            <w:r>
              <w:rPr>
                <w:sz w:val="24"/>
              </w:rPr>
              <w:t xml:space="preserve"> </w:t>
            </w:r>
            <w:r w:rsidRPr="0025479A">
              <w:rPr>
                <w:sz w:val="24"/>
              </w:rPr>
              <w:t>upload quote, approv</w:t>
            </w:r>
            <w:bookmarkStart w:id="0" w:name="_GoBack"/>
            <w:bookmarkEnd w:id="0"/>
            <w:r w:rsidRPr="0025479A">
              <w:rPr>
                <w:sz w:val="24"/>
              </w:rPr>
              <w:t>e, reject, machine filter management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Youngmin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proofErr w:type="spellEnd"/>
          </w:p>
        </w:tc>
        <w:tc>
          <w:tcPr>
            <w:tcW w:w="6642" w:type="dxa"/>
            <w:gridSpan w:val="3"/>
          </w:tcPr>
          <w:p w14:paraId="5065293A" w14:textId="49C7C42A" w:rsidR="00365316" w:rsidRDefault="00015645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5479A">
              <w:rPr>
                <w:sz w:val="24"/>
              </w:rPr>
              <w:t>Some parts in Use Case Diagram, Domain Class Diagram, Interface Mock-ups:</w:t>
            </w:r>
            <w:r w:rsidR="0025479A">
              <w:rPr>
                <w:sz w:val="24"/>
              </w:rPr>
              <w:t xml:space="preserve"> sign-in, sign-up, forgot password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3BFC6" w14:textId="77777777" w:rsidR="00AE4AB2" w:rsidRDefault="00AE4AB2" w:rsidP="00253D49">
      <w:r>
        <w:separator/>
      </w:r>
    </w:p>
  </w:endnote>
  <w:endnote w:type="continuationSeparator" w:id="0">
    <w:p w14:paraId="73FF1D84" w14:textId="77777777" w:rsidR="00AE4AB2" w:rsidRDefault="00AE4AB2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1215F" w14:textId="77777777" w:rsidR="00AE4AB2" w:rsidRDefault="00AE4AB2" w:rsidP="00253D49">
      <w:r>
        <w:separator/>
      </w:r>
    </w:p>
  </w:footnote>
  <w:footnote w:type="continuationSeparator" w:id="0">
    <w:p w14:paraId="0E3FE79B" w14:textId="77777777" w:rsidR="00AE4AB2" w:rsidRDefault="00AE4AB2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67F57"/>
    <w:rsid w:val="001C42F2"/>
    <w:rsid w:val="00200BFC"/>
    <w:rsid w:val="00253D49"/>
    <w:rsid w:val="0025479A"/>
    <w:rsid w:val="002818C3"/>
    <w:rsid w:val="002B4517"/>
    <w:rsid w:val="002D4E6A"/>
    <w:rsid w:val="003647E4"/>
    <w:rsid w:val="00365316"/>
    <w:rsid w:val="00393CF6"/>
    <w:rsid w:val="003C7F14"/>
    <w:rsid w:val="004318A5"/>
    <w:rsid w:val="00440EA0"/>
    <w:rsid w:val="004D3885"/>
    <w:rsid w:val="00562D51"/>
    <w:rsid w:val="006D3582"/>
    <w:rsid w:val="006E1D8E"/>
    <w:rsid w:val="007735B2"/>
    <w:rsid w:val="00827D86"/>
    <w:rsid w:val="00845FC4"/>
    <w:rsid w:val="009073E7"/>
    <w:rsid w:val="00941AF0"/>
    <w:rsid w:val="009C7B4C"/>
    <w:rsid w:val="009E2B5E"/>
    <w:rsid w:val="00A57753"/>
    <w:rsid w:val="00A62787"/>
    <w:rsid w:val="00A76BB6"/>
    <w:rsid w:val="00AE4AB2"/>
    <w:rsid w:val="00B86B66"/>
    <w:rsid w:val="00BE1D09"/>
    <w:rsid w:val="00D423E1"/>
    <w:rsid w:val="00E37ED7"/>
    <w:rsid w:val="00E509C2"/>
    <w:rsid w:val="00E806E4"/>
    <w:rsid w:val="00F348E9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53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30</cp:revision>
  <cp:lastPrinted>1998-01-12T02:19:00Z</cp:lastPrinted>
  <dcterms:created xsi:type="dcterms:W3CDTF">2018-01-22T00:46:00Z</dcterms:created>
  <dcterms:modified xsi:type="dcterms:W3CDTF">2019-02-11T05:05:00Z</dcterms:modified>
</cp:coreProperties>
</file>