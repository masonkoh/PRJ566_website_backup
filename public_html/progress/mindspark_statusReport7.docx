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“mindSpark”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41967028" w:rsidR="00365316" w:rsidRDefault="0083096D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  <w:lang w:val="en-CA" w:eastAsia="ko-KR"/>
              </w:rPr>
              <w:t>MAR</w:t>
            </w:r>
            <w:r w:rsidR="00B86B66">
              <w:rPr>
                <w:rFonts w:ascii="Comic Sans MS" w:hAnsi="Comic Sans MS"/>
                <w:b/>
                <w:bCs/>
                <w:sz w:val="28"/>
              </w:rPr>
              <w:t>-</w:t>
            </w:r>
            <w:r w:rsidR="00941176">
              <w:rPr>
                <w:rFonts w:ascii="Comic Sans MS" w:hAnsi="Comic Sans MS"/>
                <w:b/>
                <w:bCs/>
                <w:sz w:val="28"/>
              </w:rPr>
              <w:t>1</w:t>
            </w:r>
            <w:r w:rsidR="003B770C">
              <w:rPr>
                <w:rFonts w:ascii="Comic Sans MS" w:hAnsi="Comic Sans MS"/>
                <w:b/>
                <w:bCs/>
                <w:sz w:val="28"/>
              </w:rPr>
              <w:t>7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Ko</w:t>
            </w:r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42DABFC1" w14:textId="2914ABAC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5.3 – Use Case Specification</w:t>
            </w:r>
          </w:p>
          <w:p w14:paraId="7F683304" w14:textId="2B01984F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6.0 – Interface Mock-ups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6E85CA9" w14:textId="5B5FCCB3" w:rsidR="00200BFC" w:rsidRPr="00160D81" w:rsidRDefault="00D526DB" w:rsidP="00160D81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Panchani</w:t>
            </w:r>
          </w:p>
        </w:tc>
        <w:tc>
          <w:tcPr>
            <w:tcW w:w="6642" w:type="dxa"/>
            <w:gridSpan w:val="3"/>
          </w:tcPr>
          <w:p w14:paraId="4AC8CDB4" w14:textId="7558E93C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Make progress </w:t>
            </w:r>
            <w:r w:rsidR="004318A5">
              <w:rPr>
                <w:sz w:val="24"/>
              </w:rPr>
              <w:t xml:space="preserve">in </w:t>
            </w:r>
            <w:r>
              <w:rPr>
                <w:sz w:val="24"/>
              </w:rPr>
              <w:t>Use Case Specification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Gia Tuong Tran</w:t>
            </w:r>
          </w:p>
        </w:tc>
        <w:tc>
          <w:tcPr>
            <w:tcW w:w="6642" w:type="dxa"/>
            <w:gridSpan w:val="3"/>
          </w:tcPr>
          <w:p w14:paraId="6AA6DEE3" w14:textId="6F96FCCF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 in</w:t>
            </w:r>
            <w:r w:rsidR="0025479A">
              <w:rPr>
                <w:sz w:val="24"/>
              </w:rPr>
              <w:t xml:space="preserve"> Use Case </w:t>
            </w:r>
            <w:r>
              <w:rPr>
                <w:sz w:val="24"/>
              </w:rPr>
              <w:t>S</w:t>
            </w:r>
            <w:r w:rsidR="006973C0">
              <w:rPr>
                <w:sz w:val="24"/>
              </w:rPr>
              <w:t>pe</w:t>
            </w:r>
            <w:r>
              <w:rPr>
                <w:sz w:val="24"/>
              </w:rPr>
              <w:t>cification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2EDA57BE" w:rsidR="00365316" w:rsidRPr="00E200CE" w:rsidRDefault="0041657B" w:rsidP="00B86B66">
            <w:pPr>
              <w:rPr>
                <w:sz w:val="24"/>
                <w:lang w:val="en-CA" w:eastAsia="ko-KR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</w:t>
            </w:r>
            <w:r w:rsidR="00E200CE">
              <w:rPr>
                <w:sz w:val="24"/>
                <w:lang w:val="en-CA" w:eastAsia="ko-KR"/>
              </w:rPr>
              <w:t>Use Case Diagram</w:t>
            </w:r>
            <w:bookmarkStart w:id="0" w:name="_GoBack"/>
            <w:bookmarkEnd w:id="0"/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Youngmin Ko</w:t>
            </w:r>
          </w:p>
        </w:tc>
        <w:tc>
          <w:tcPr>
            <w:tcW w:w="6642" w:type="dxa"/>
            <w:gridSpan w:val="3"/>
          </w:tcPr>
          <w:p w14:paraId="5065293A" w14:textId="407D009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</w:t>
            </w:r>
            <w:r w:rsidR="006973C0">
              <w:rPr>
                <w:sz w:val="24"/>
              </w:rPr>
              <w:t xml:space="preserve">Interface Mock-up, </w:t>
            </w:r>
            <w:r w:rsidR="007E766A">
              <w:rPr>
                <w:sz w:val="24"/>
              </w:rPr>
              <w:t>Final Document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1175" w14:textId="77777777" w:rsidR="00E43130" w:rsidRDefault="00E43130" w:rsidP="00253D49">
      <w:r>
        <w:separator/>
      </w:r>
    </w:p>
  </w:endnote>
  <w:endnote w:type="continuationSeparator" w:id="0">
    <w:p w14:paraId="4C304B9B" w14:textId="77777777" w:rsidR="00E43130" w:rsidRDefault="00E43130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1B13" w14:textId="77777777" w:rsidR="00E43130" w:rsidRDefault="00E43130" w:rsidP="00253D49">
      <w:r>
        <w:separator/>
      </w:r>
    </w:p>
  </w:footnote>
  <w:footnote w:type="continuationSeparator" w:id="0">
    <w:p w14:paraId="37D9D3B9" w14:textId="77777777" w:rsidR="00E43130" w:rsidRDefault="00E43130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50848"/>
    <w:rsid w:val="00160D81"/>
    <w:rsid w:val="001C42F2"/>
    <w:rsid w:val="00200BFC"/>
    <w:rsid w:val="00253D49"/>
    <w:rsid w:val="0025479A"/>
    <w:rsid w:val="002818C3"/>
    <w:rsid w:val="002A269B"/>
    <w:rsid w:val="002B4517"/>
    <w:rsid w:val="002D4E6A"/>
    <w:rsid w:val="003647E4"/>
    <w:rsid w:val="00365316"/>
    <w:rsid w:val="00393CF6"/>
    <w:rsid w:val="003B770C"/>
    <w:rsid w:val="003C7F14"/>
    <w:rsid w:val="0041657B"/>
    <w:rsid w:val="00421883"/>
    <w:rsid w:val="004318A5"/>
    <w:rsid w:val="00440EA0"/>
    <w:rsid w:val="004A53FB"/>
    <w:rsid w:val="004D3885"/>
    <w:rsid w:val="004F2748"/>
    <w:rsid w:val="00562D51"/>
    <w:rsid w:val="00677D14"/>
    <w:rsid w:val="006973C0"/>
    <w:rsid w:val="006D3582"/>
    <w:rsid w:val="006E1D8E"/>
    <w:rsid w:val="007735B2"/>
    <w:rsid w:val="007737CE"/>
    <w:rsid w:val="007E766A"/>
    <w:rsid w:val="00801BC3"/>
    <w:rsid w:val="00827D86"/>
    <w:rsid w:val="0083096D"/>
    <w:rsid w:val="00845FC4"/>
    <w:rsid w:val="008B3818"/>
    <w:rsid w:val="009073E7"/>
    <w:rsid w:val="00941176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D423E1"/>
    <w:rsid w:val="00D526DB"/>
    <w:rsid w:val="00DF4867"/>
    <w:rsid w:val="00E200CE"/>
    <w:rsid w:val="00E37ED7"/>
    <w:rsid w:val="00E43130"/>
    <w:rsid w:val="00E509C2"/>
    <w:rsid w:val="00E806E4"/>
    <w:rsid w:val="00F348E9"/>
    <w:rsid w:val="00F506CE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67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48</cp:revision>
  <cp:lastPrinted>1998-01-12T02:19:00Z</cp:lastPrinted>
  <dcterms:created xsi:type="dcterms:W3CDTF">2018-01-22T00:46:00Z</dcterms:created>
  <dcterms:modified xsi:type="dcterms:W3CDTF">2019-03-18T06:14:00Z</dcterms:modified>
</cp:coreProperties>
</file>