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"/>
        <w:gridCol w:w="1107"/>
        <w:gridCol w:w="1107"/>
        <w:gridCol w:w="2214"/>
        <w:gridCol w:w="3321"/>
      </w:tblGrid>
      <w:tr w:rsidR="00365316" w14:paraId="0A6BE59D" w14:textId="77777777">
        <w:trPr>
          <w:cantSplit/>
        </w:trPr>
        <w:tc>
          <w:tcPr>
            <w:tcW w:w="5535" w:type="dxa"/>
            <w:gridSpan w:val="4"/>
            <w:tcBorders>
              <w:top w:val="thinThickThinSmallGap" w:sz="24" w:space="0" w:color="auto"/>
              <w:bottom w:val="nil"/>
            </w:tcBorders>
          </w:tcPr>
          <w:p w14:paraId="3FB29791" w14:textId="33F1274B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Name:</w:t>
            </w:r>
            <w:r w:rsidR="00BE1D09">
              <w:rPr>
                <w:b/>
                <w:bCs/>
                <w:sz w:val="24"/>
              </w:rPr>
              <w:t xml:space="preserve"> “</w:t>
            </w:r>
            <w:proofErr w:type="spellStart"/>
            <w:r w:rsidR="00BE1D09">
              <w:rPr>
                <w:b/>
                <w:bCs/>
                <w:sz w:val="24"/>
              </w:rPr>
              <w:t>mindSpark</w:t>
            </w:r>
            <w:proofErr w:type="spellEnd"/>
            <w:r w:rsidR="00BE1D09">
              <w:rPr>
                <w:b/>
                <w:bCs/>
                <w:sz w:val="24"/>
              </w:rPr>
              <w:t>”</w:t>
            </w:r>
          </w:p>
        </w:tc>
        <w:tc>
          <w:tcPr>
            <w:tcW w:w="3321" w:type="dxa"/>
            <w:tcBorders>
              <w:top w:val="thinThickThinSmallGap" w:sz="24" w:space="0" w:color="auto"/>
              <w:bottom w:val="nil"/>
            </w:tcBorders>
          </w:tcPr>
          <w:p w14:paraId="416D7390" w14:textId="466AB2C9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Number:</w:t>
            </w:r>
            <w:r w:rsidR="00BE1D09">
              <w:rPr>
                <w:b/>
                <w:bCs/>
                <w:sz w:val="24"/>
              </w:rPr>
              <w:t xml:space="preserve"> 5</w:t>
            </w:r>
          </w:p>
          <w:p w14:paraId="1EF725A5" w14:textId="2322F83E" w:rsidR="00365316" w:rsidRDefault="00365316">
            <w:pPr>
              <w:rPr>
                <w:b/>
                <w:bCs/>
                <w:sz w:val="24"/>
              </w:rPr>
            </w:pPr>
          </w:p>
        </w:tc>
      </w:tr>
      <w:tr w:rsidR="00365316" w14:paraId="1012B47B" w14:textId="77777777">
        <w:trPr>
          <w:cantSplit/>
        </w:trPr>
        <w:tc>
          <w:tcPr>
            <w:tcW w:w="1107" w:type="dxa"/>
            <w:tcBorders>
              <w:top w:val="thinThickThinSmallGap" w:sz="24" w:space="0" w:color="auto"/>
            </w:tcBorders>
          </w:tcPr>
          <w:p w14:paraId="68547420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Date</w:t>
            </w:r>
          </w:p>
        </w:tc>
        <w:tc>
          <w:tcPr>
            <w:tcW w:w="2214" w:type="dxa"/>
            <w:gridSpan w:val="2"/>
            <w:tcBorders>
              <w:top w:val="thinThickThinSmallGap" w:sz="24" w:space="0" w:color="auto"/>
            </w:tcBorders>
          </w:tcPr>
          <w:p w14:paraId="0AF7E365" w14:textId="65405AE9" w:rsidR="00365316" w:rsidRDefault="0083096D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  <w:lang w:val="en-CA" w:eastAsia="ko-KR"/>
              </w:rPr>
              <w:t>MAR</w:t>
            </w:r>
            <w:r w:rsidR="00B86B66">
              <w:rPr>
                <w:rFonts w:ascii="Comic Sans MS" w:hAnsi="Comic Sans MS"/>
                <w:b/>
                <w:bCs/>
                <w:sz w:val="28"/>
              </w:rPr>
              <w:t>-</w:t>
            </w:r>
            <w:r w:rsidR="001E2923">
              <w:rPr>
                <w:rFonts w:ascii="Comic Sans MS" w:hAnsi="Comic Sans MS"/>
                <w:b/>
                <w:bCs/>
                <w:sz w:val="28"/>
              </w:rPr>
              <w:t>24</w:t>
            </w:r>
            <w:r w:rsidR="009073E7">
              <w:rPr>
                <w:rFonts w:ascii="Comic Sans MS" w:hAnsi="Comic Sans MS"/>
                <w:b/>
                <w:bCs/>
                <w:sz w:val="28"/>
              </w:rPr>
              <w:t>-2019</w:t>
            </w:r>
          </w:p>
        </w:tc>
        <w:tc>
          <w:tcPr>
            <w:tcW w:w="5535" w:type="dxa"/>
            <w:gridSpan w:val="2"/>
            <w:tcBorders>
              <w:top w:val="thinThickThinSmallGap" w:sz="24" w:space="0" w:color="auto"/>
            </w:tcBorders>
          </w:tcPr>
          <w:p w14:paraId="62DB3F27" w14:textId="24BE50DF" w:rsidR="00365316" w:rsidRDefault="002818C3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Completed by:</w:t>
            </w:r>
            <w:r w:rsidR="004F2748">
              <w:rPr>
                <w:rFonts w:ascii="Comic Sans MS" w:hAnsi="Comic Sans MS"/>
                <w:b/>
                <w:bCs/>
                <w:sz w:val="28"/>
              </w:rPr>
              <w:t xml:space="preserve"> </w:t>
            </w:r>
            <w:r w:rsidR="004F2748" w:rsidRPr="004F2748">
              <w:rPr>
                <w:rFonts w:ascii="Comic Sans MS" w:eastAsia="Batang" w:hAnsi="Comic Sans MS" w:cs="Batang"/>
                <w:b/>
                <w:bCs/>
                <w:sz w:val="28"/>
                <w:lang w:val="en-CA" w:eastAsia="ko-KR"/>
              </w:rPr>
              <w:t>Y</w:t>
            </w:r>
            <w:proofErr w:type="spellStart"/>
            <w:r w:rsidR="009073E7" w:rsidRPr="004F2748">
              <w:rPr>
                <w:rFonts w:ascii="Comic Sans MS" w:hAnsi="Comic Sans MS"/>
                <w:b/>
                <w:bCs/>
                <w:sz w:val="28"/>
              </w:rPr>
              <w:t>oungmin</w:t>
            </w:r>
            <w:proofErr w:type="spellEnd"/>
            <w:r w:rsidR="009073E7">
              <w:rPr>
                <w:rFonts w:ascii="Comic Sans MS" w:hAnsi="Comic Sans MS"/>
                <w:b/>
                <w:bCs/>
                <w:sz w:val="28"/>
              </w:rPr>
              <w:t xml:space="preserve"> </w:t>
            </w:r>
            <w:proofErr w:type="spellStart"/>
            <w:r w:rsidR="009073E7">
              <w:rPr>
                <w:rFonts w:ascii="Comic Sans MS" w:hAnsi="Comic Sans MS"/>
                <w:b/>
                <w:bCs/>
                <w:sz w:val="28"/>
              </w:rPr>
              <w:t>Ko</w:t>
            </w:r>
            <w:proofErr w:type="spellEnd"/>
          </w:p>
        </w:tc>
      </w:tr>
      <w:tr w:rsidR="00365316" w14:paraId="4E71BF86" w14:textId="77777777">
        <w:trPr>
          <w:cantSplit/>
        </w:trPr>
        <w:tc>
          <w:tcPr>
            <w:tcW w:w="8856" w:type="dxa"/>
            <w:gridSpan w:val="5"/>
            <w:tcBorders>
              <w:top w:val="nil"/>
            </w:tcBorders>
          </w:tcPr>
          <w:p w14:paraId="38A28915" w14:textId="77777777" w:rsidR="00365316" w:rsidRDefault="002818C3" w:rsidP="00F75E1E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Project status report</w:t>
            </w:r>
          </w:p>
        </w:tc>
      </w:tr>
      <w:tr w:rsidR="00365316" w14:paraId="6BA6EA99" w14:textId="77777777">
        <w:trPr>
          <w:trHeight w:val="2934"/>
        </w:trPr>
        <w:tc>
          <w:tcPr>
            <w:tcW w:w="8856" w:type="dxa"/>
            <w:gridSpan w:val="5"/>
            <w:tcBorders>
              <w:bottom w:val="nil"/>
            </w:tcBorders>
          </w:tcPr>
          <w:p w14:paraId="7CCD49CC" w14:textId="25C392E7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status (to be completed by the project leader)</w:t>
            </w:r>
          </w:p>
          <w:p w14:paraId="5AE75F10" w14:textId="0A59F8DB" w:rsidR="007735B2" w:rsidRDefault="007735B2">
            <w:pPr>
              <w:rPr>
                <w:b/>
                <w:bCs/>
                <w:sz w:val="24"/>
              </w:rPr>
            </w:pPr>
          </w:p>
          <w:p w14:paraId="6A951A4E" w14:textId="77777777" w:rsidR="00365316" w:rsidRDefault="00365316">
            <w:pPr>
              <w:rPr>
                <w:sz w:val="24"/>
              </w:rPr>
            </w:pPr>
          </w:p>
          <w:p w14:paraId="68BAB898" w14:textId="5B37A37F" w:rsidR="009C7B4C" w:rsidRDefault="00200BFC" w:rsidP="00200BFC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Final Document</w:t>
            </w:r>
          </w:p>
          <w:p w14:paraId="7F683304" w14:textId="1648C071" w:rsidR="00801BC3" w:rsidRDefault="00E412E7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3096D">
              <w:rPr>
                <w:sz w:val="24"/>
              </w:rPr>
              <w:t xml:space="preserve">(updating) </w:t>
            </w:r>
            <w:r w:rsidR="00801BC3">
              <w:rPr>
                <w:sz w:val="24"/>
              </w:rPr>
              <w:t>6.0 – Interface Mock-ups</w:t>
            </w:r>
          </w:p>
          <w:p w14:paraId="000B6454" w14:textId="7144691A" w:rsidR="00E412E7" w:rsidRDefault="00E412E7" w:rsidP="00845FC4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7.</w:t>
            </w:r>
            <w:r w:rsidR="00DF0E9C">
              <w:rPr>
                <w:sz w:val="24"/>
              </w:rPr>
              <w:t>x</w:t>
            </w:r>
            <w:r>
              <w:rPr>
                <w:sz w:val="24"/>
              </w:rPr>
              <w:t xml:space="preserve"> - Database</w:t>
            </w:r>
          </w:p>
          <w:p w14:paraId="27438F21" w14:textId="61CC6779" w:rsidR="00845FC4" w:rsidRDefault="00845FC4" w:rsidP="00845FC4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Edit and Improve Final Document</w:t>
            </w:r>
          </w:p>
          <w:p w14:paraId="46E85CA9" w14:textId="5B5FCCB3" w:rsidR="00200BFC" w:rsidRPr="00160D81" w:rsidRDefault="00D526DB" w:rsidP="00160D81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Update ‘Table of Contents’</w:t>
            </w:r>
          </w:p>
          <w:p w14:paraId="4E702250" w14:textId="59FEE84F" w:rsidR="00365316" w:rsidRDefault="00365316" w:rsidP="002B4517">
            <w:pPr>
              <w:ind w:left="720"/>
              <w:rPr>
                <w:sz w:val="24"/>
              </w:rPr>
            </w:pPr>
            <w:bookmarkStart w:id="0" w:name="_GoBack"/>
            <w:bookmarkEnd w:id="0"/>
          </w:p>
          <w:p w14:paraId="3EE13DB7" w14:textId="77777777" w:rsidR="00365316" w:rsidRDefault="00365316">
            <w:pPr>
              <w:rPr>
                <w:sz w:val="24"/>
              </w:rPr>
            </w:pPr>
          </w:p>
          <w:p w14:paraId="62096979" w14:textId="77777777" w:rsidR="00365316" w:rsidRDefault="00365316">
            <w:pPr>
              <w:rPr>
                <w:sz w:val="24"/>
              </w:rPr>
            </w:pPr>
          </w:p>
          <w:p w14:paraId="1E20388D" w14:textId="77777777" w:rsidR="00365316" w:rsidRDefault="00365316">
            <w:pPr>
              <w:rPr>
                <w:sz w:val="24"/>
              </w:rPr>
            </w:pPr>
          </w:p>
          <w:p w14:paraId="55263AC9" w14:textId="77777777" w:rsidR="00365316" w:rsidRDefault="00365316">
            <w:pPr>
              <w:rPr>
                <w:sz w:val="24"/>
              </w:rPr>
            </w:pPr>
          </w:p>
          <w:p w14:paraId="36AA0863" w14:textId="77777777" w:rsidR="00365316" w:rsidRDefault="00365316">
            <w:pPr>
              <w:rPr>
                <w:sz w:val="24"/>
              </w:rPr>
            </w:pPr>
          </w:p>
          <w:p w14:paraId="34108FDD" w14:textId="77777777" w:rsidR="00365316" w:rsidRDefault="00365316">
            <w:pPr>
              <w:rPr>
                <w:sz w:val="24"/>
              </w:rPr>
            </w:pPr>
          </w:p>
          <w:p w14:paraId="7A6BD937" w14:textId="77777777" w:rsidR="00365316" w:rsidRDefault="00365316">
            <w:pPr>
              <w:rPr>
                <w:sz w:val="24"/>
              </w:rPr>
            </w:pPr>
          </w:p>
          <w:p w14:paraId="1678FB35" w14:textId="77777777" w:rsidR="00365316" w:rsidRDefault="00365316">
            <w:pPr>
              <w:rPr>
                <w:sz w:val="24"/>
              </w:rPr>
            </w:pPr>
          </w:p>
          <w:p w14:paraId="3A49ED35" w14:textId="77777777" w:rsidR="00365316" w:rsidRDefault="00365316">
            <w:pPr>
              <w:rPr>
                <w:sz w:val="24"/>
              </w:rPr>
            </w:pPr>
          </w:p>
          <w:p w14:paraId="411DD2A3" w14:textId="77777777" w:rsidR="00365316" w:rsidRDefault="00365316">
            <w:pPr>
              <w:rPr>
                <w:sz w:val="24"/>
              </w:rPr>
            </w:pPr>
          </w:p>
          <w:p w14:paraId="30267C86" w14:textId="77777777" w:rsidR="00365316" w:rsidRDefault="00365316">
            <w:pPr>
              <w:rPr>
                <w:sz w:val="24"/>
              </w:rPr>
            </w:pPr>
          </w:p>
          <w:p w14:paraId="4F83FB31" w14:textId="77777777" w:rsidR="00365316" w:rsidRDefault="00365316">
            <w:pPr>
              <w:rPr>
                <w:sz w:val="24"/>
              </w:rPr>
            </w:pPr>
          </w:p>
          <w:p w14:paraId="154870D4" w14:textId="77777777" w:rsidR="00365316" w:rsidRDefault="00365316">
            <w:pPr>
              <w:rPr>
                <w:sz w:val="24"/>
              </w:rPr>
            </w:pPr>
          </w:p>
          <w:p w14:paraId="171D2952" w14:textId="77777777" w:rsidR="00365316" w:rsidRDefault="00365316">
            <w:pPr>
              <w:rPr>
                <w:sz w:val="24"/>
              </w:rPr>
            </w:pPr>
          </w:p>
          <w:p w14:paraId="54C6DA06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221650B3" w14:textId="77777777">
        <w:trPr>
          <w:cantSplit/>
        </w:trPr>
        <w:tc>
          <w:tcPr>
            <w:tcW w:w="8856" w:type="dxa"/>
            <w:gridSpan w:val="5"/>
          </w:tcPr>
          <w:p w14:paraId="7D82E84A" w14:textId="77777777" w:rsidR="00365316" w:rsidRDefault="002818C3" w:rsidP="006D3582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 xml:space="preserve">Who does what </w:t>
            </w:r>
            <w:r w:rsidR="006D3582">
              <w:rPr>
                <w:rFonts w:ascii="Comic Sans MS" w:hAnsi="Comic Sans MS"/>
                <w:b/>
                <w:bCs/>
                <w:sz w:val="28"/>
              </w:rPr>
              <w:t>for the next two weeks</w:t>
            </w:r>
            <w:r>
              <w:rPr>
                <w:rFonts w:ascii="Comic Sans MS" w:hAnsi="Comic Sans MS"/>
                <w:b/>
                <w:bCs/>
                <w:sz w:val="28"/>
              </w:rPr>
              <w:t>?</w:t>
            </w:r>
          </w:p>
        </w:tc>
      </w:tr>
      <w:tr w:rsidR="00365316" w14:paraId="571289FD" w14:textId="77777777">
        <w:trPr>
          <w:cantSplit/>
        </w:trPr>
        <w:tc>
          <w:tcPr>
            <w:tcW w:w="2214" w:type="dxa"/>
            <w:gridSpan w:val="2"/>
          </w:tcPr>
          <w:p w14:paraId="4D22B992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Name</w:t>
            </w:r>
          </w:p>
        </w:tc>
        <w:tc>
          <w:tcPr>
            <w:tcW w:w="6642" w:type="dxa"/>
            <w:gridSpan w:val="3"/>
          </w:tcPr>
          <w:p w14:paraId="4835E803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Activity</w:t>
            </w:r>
          </w:p>
        </w:tc>
      </w:tr>
      <w:tr w:rsidR="00365316" w14:paraId="148856B9" w14:textId="77777777">
        <w:trPr>
          <w:cantSplit/>
        </w:trPr>
        <w:tc>
          <w:tcPr>
            <w:tcW w:w="2214" w:type="dxa"/>
            <w:gridSpan w:val="2"/>
          </w:tcPr>
          <w:p w14:paraId="7D449303" w14:textId="7F79AC52" w:rsidR="00365316" w:rsidRDefault="002D4E6A">
            <w:pPr>
              <w:rPr>
                <w:sz w:val="24"/>
              </w:rPr>
            </w:pPr>
            <w:r>
              <w:rPr>
                <w:sz w:val="24"/>
              </w:rPr>
              <w:t>Pratik</w:t>
            </w:r>
            <w:r w:rsidR="00A76BB6">
              <w:rPr>
                <w:sz w:val="24"/>
              </w:rPr>
              <w:t xml:space="preserve"> </w:t>
            </w:r>
            <w:proofErr w:type="spellStart"/>
            <w:r w:rsidR="00A76BB6">
              <w:rPr>
                <w:sz w:val="24"/>
              </w:rPr>
              <w:t>Panchani</w:t>
            </w:r>
            <w:proofErr w:type="spellEnd"/>
          </w:p>
        </w:tc>
        <w:tc>
          <w:tcPr>
            <w:tcW w:w="6642" w:type="dxa"/>
            <w:gridSpan w:val="3"/>
          </w:tcPr>
          <w:p w14:paraId="4AC8CDB4" w14:textId="2257640E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 xml:space="preserve">Make progress </w:t>
            </w:r>
            <w:r w:rsidR="004318A5">
              <w:rPr>
                <w:sz w:val="24"/>
              </w:rPr>
              <w:t xml:space="preserve">in </w:t>
            </w:r>
            <w:r w:rsidR="00F3488C">
              <w:rPr>
                <w:sz w:val="24"/>
              </w:rPr>
              <w:t>Database</w:t>
            </w:r>
          </w:p>
        </w:tc>
      </w:tr>
      <w:tr w:rsidR="00365316" w14:paraId="1EC1AD24" w14:textId="77777777">
        <w:trPr>
          <w:cantSplit/>
        </w:trPr>
        <w:tc>
          <w:tcPr>
            <w:tcW w:w="2214" w:type="dxa"/>
            <w:gridSpan w:val="2"/>
          </w:tcPr>
          <w:p w14:paraId="4D73B300" w14:textId="0EEF279B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 xml:space="preserve">Gia </w:t>
            </w:r>
            <w:proofErr w:type="spellStart"/>
            <w:r>
              <w:rPr>
                <w:sz w:val="24"/>
              </w:rPr>
              <w:t>Tuong</w:t>
            </w:r>
            <w:proofErr w:type="spellEnd"/>
            <w:r>
              <w:rPr>
                <w:sz w:val="24"/>
              </w:rPr>
              <w:t xml:space="preserve"> Tran</w:t>
            </w:r>
          </w:p>
        </w:tc>
        <w:tc>
          <w:tcPr>
            <w:tcW w:w="6642" w:type="dxa"/>
            <w:gridSpan w:val="3"/>
          </w:tcPr>
          <w:p w14:paraId="6AA6DEE3" w14:textId="2F9B283D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>Make progress in</w:t>
            </w:r>
            <w:r w:rsidR="0025479A">
              <w:rPr>
                <w:sz w:val="24"/>
              </w:rPr>
              <w:t xml:space="preserve"> </w:t>
            </w:r>
            <w:r w:rsidR="00F3488C">
              <w:rPr>
                <w:sz w:val="24"/>
              </w:rPr>
              <w:t>Database</w:t>
            </w:r>
          </w:p>
        </w:tc>
      </w:tr>
      <w:tr w:rsidR="00365316" w14:paraId="59127FA1" w14:textId="77777777">
        <w:trPr>
          <w:cantSplit/>
        </w:trPr>
        <w:tc>
          <w:tcPr>
            <w:tcW w:w="2214" w:type="dxa"/>
            <w:gridSpan w:val="2"/>
          </w:tcPr>
          <w:p w14:paraId="071C0F87" w14:textId="0E7DDC73" w:rsidR="00365316" w:rsidRDefault="00A76BB6">
            <w:pPr>
              <w:rPr>
                <w:sz w:val="24"/>
              </w:rPr>
            </w:pPr>
            <w:r>
              <w:rPr>
                <w:sz w:val="24"/>
              </w:rPr>
              <w:t>Arnav Bansal</w:t>
            </w:r>
          </w:p>
        </w:tc>
        <w:tc>
          <w:tcPr>
            <w:tcW w:w="6642" w:type="dxa"/>
            <w:gridSpan w:val="3"/>
          </w:tcPr>
          <w:p w14:paraId="5A8C7287" w14:textId="0F01CAED" w:rsidR="00365316" w:rsidRPr="00E200CE" w:rsidRDefault="0041657B" w:rsidP="00B86B66">
            <w:pPr>
              <w:rPr>
                <w:sz w:val="24"/>
                <w:lang w:val="en-CA" w:eastAsia="ko-KR"/>
              </w:rPr>
            </w:pPr>
            <w:r>
              <w:rPr>
                <w:sz w:val="24"/>
              </w:rPr>
              <w:t>Make progress</w:t>
            </w:r>
            <w:r w:rsidR="0025479A">
              <w:rPr>
                <w:sz w:val="24"/>
              </w:rPr>
              <w:t xml:space="preserve"> in </w:t>
            </w:r>
            <w:r w:rsidR="00F3488C">
              <w:rPr>
                <w:sz w:val="24"/>
              </w:rPr>
              <w:t>Database</w:t>
            </w:r>
          </w:p>
        </w:tc>
      </w:tr>
      <w:tr w:rsidR="00365316" w14:paraId="53EB680A" w14:textId="77777777">
        <w:trPr>
          <w:cantSplit/>
        </w:trPr>
        <w:tc>
          <w:tcPr>
            <w:tcW w:w="2214" w:type="dxa"/>
            <w:gridSpan w:val="2"/>
          </w:tcPr>
          <w:p w14:paraId="35B7347B" w14:textId="04A8774E" w:rsidR="00365316" w:rsidRDefault="00A76B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Youngmin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</w:t>
            </w:r>
            <w:proofErr w:type="spellEnd"/>
          </w:p>
        </w:tc>
        <w:tc>
          <w:tcPr>
            <w:tcW w:w="6642" w:type="dxa"/>
            <w:gridSpan w:val="3"/>
          </w:tcPr>
          <w:p w14:paraId="5065293A" w14:textId="407D0098" w:rsidR="00365316" w:rsidRDefault="0041657B" w:rsidP="00B86B66">
            <w:pPr>
              <w:rPr>
                <w:sz w:val="24"/>
              </w:rPr>
            </w:pPr>
            <w:r>
              <w:rPr>
                <w:sz w:val="24"/>
              </w:rPr>
              <w:t>Make progress</w:t>
            </w:r>
            <w:r w:rsidR="0025479A">
              <w:rPr>
                <w:sz w:val="24"/>
              </w:rPr>
              <w:t xml:space="preserve"> in </w:t>
            </w:r>
            <w:r w:rsidR="006973C0">
              <w:rPr>
                <w:sz w:val="24"/>
              </w:rPr>
              <w:t xml:space="preserve">Interface Mock-up, </w:t>
            </w:r>
            <w:r w:rsidR="007E766A">
              <w:rPr>
                <w:sz w:val="24"/>
              </w:rPr>
              <w:t>Final Document</w:t>
            </w:r>
          </w:p>
        </w:tc>
      </w:tr>
      <w:tr w:rsidR="00365316" w14:paraId="37F28DDC" w14:textId="77777777">
        <w:trPr>
          <w:cantSplit/>
        </w:trPr>
        <w:tc>
          <w:tcPr>
            <w:tcW w:w="2214" w:type="dxa"/>
            <w:gridSpan w:val="2"/>
          </w:tcPr>
          <w:p w14:paraId="09033CE6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</w:tcPr>
          <w:p w14:paraId="5C44014B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7D4875DA" w14:textId="77777777">
        <w:trPr>
          <w:cantSplit/>
        </w:trPr>
        <w:tc>
          <w:tcPr>
            <w:tcW w:w="2214" w:type="dxa"/>
            <w:gridSpan w:val="2"/>
            <w:tcBorders>
              <w:bottom w:val="nil"/>
            </w:tcBorders>
          </w:tcPr>
          <w:p w14:paraId="6F39152C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  <w:tcBorders>
              <w:bottom w:val="nil"/>
            </w:tcBorders>
          </w:tcPr>
          <w:p w14:paraId="7BEE3A88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6AB8C705" w14:textId="77777777">
        <w:trPr>
          <w:cantSplit/>
        </w:trPr>
        <w:tc>
          <w:tcPr>
            <w:tcW w:w="8856" w:type="dxa"/>
            <w:gridSpan w:val="5"/>
            <w:tcBorders>
              <w:top w:val="thinThickThinSmallGap" w:sz="24" w:space="0" w:color="auto"/>
            </w:tcBorders>
          </w:tcPr>
          <w:p w14:paraId="5FDE358A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Comments</w:t>
            </w:r>
          </w:p>
        </w:tc>
      </w:tr>
      <w:tr w:rsidR="00365316" w14:paraId="28EA6C39" w14:textId="77777777">
        <w:trPr>
          <w:cantSplit/>
        </w:trPr>
        <w:tc>
          <w:tcPr>
            <w:tcW w:w="8856" w:type="dxa"/>
            <w:gridSpan w:val="5"/>
          </w:tcPr>
          <w:p w14:paraId="4DB80D7E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6156B163" w14:textId="77777777">
        <w:trPr>
          <w:cantSplit/>
        </w:trPr>
        <w:tc>
          <w:tcPr>
            <w:tcW w:w="8856" w:type="dxa"/>
            <w:gridSpan w:val="5"/>
            <w:tcBorders>
              <w:bottom w:val="nil"/>
            </w:tcBorders>
          </w:tcPr>
          <w:p w14:paraId="44468B31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106A748D" w14:textId="77777777">
        <w:trPr>
          <w:cantSplit/>
        </w:trPr>
        <w:tc>
          <w:tcPr>
            <w:tcW w:w="8856" w:type="dxa"/>
            <w:gridSpan w:val="5"/>
            <w:tcBorders>
              <w:bottom w:val="thinThickThinSmallGap" w:sz="24" w:space="0" w:color="auto"/>
            </w:tcBorders>
          </w:tcPr>
          <w:p w14:paraId="55E013F5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</w:tbl>
    <w:p w14:paraId="5F05F0D4" w14:textId="77777777" w:rsidR="002818C3" w:rsidRDefault="002818C3">
      <w:pPr>
        <w:rPr>
          <w:rFonts w:ascii="Comic Sans MS" w:hAnsi="Comic Sans MS"/>
          <w:sz w:val="28"/>
        </w:rPr>
      </w:pPr>
    </w:p>
    <w:sectPr w:rsidR="002818C3">
      <w:pgSz w:w="12240" w:h="15840"/>
      <w:pgMar w:top="432" w:right="1800" w:bottom="43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55A9A" w14:textId="77777777" w:rsidR="00C83A3C" w:rsidRDefault="00C83A3C" w:rsidP="00253D49">
      <w:r>
        <w:separator/>
      </w:r>
    </w:p>
  </w:endnote>
  <w:endnote w:type="continuationSeparator" w:id="0">
    <w:p w14:paraId="429412FD" w14:textId="77777777" w:rsidR="00C83A3C" w:rsidRDefault="00C83A3C" w:rsidP="0025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F7FAD" w14:textId="77777777" w:rsidR="00C83A3C" w:rsidRDefault="00C83A3C" w:rsidP="00253D49">
      <w:r>
        <w:separator/>
      </w:r>
    </w:p>
  </w:footnote>
  <w:footnote w:type="continuationSeparator" w:id="0">
    <w:p w14:paraId="5707A1BB" w14:textId="77777777" w:rsidR="00C83A3C" w:rsidRDefault="00C83A3C" w:rsidP="00253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D2"/>
    <w:multiLevelType w:val="hybridMultilevel"/>
    <w:tmpl w:val="D960C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DE9103F"/>
    <w:multiLevelType w:val="hybridMultilevel"/>
    <w:tmpl w:val="D592EC4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CC75A47"/>
    <w:multiLevelType w:val="hybridMultilevel"/>
    <w:tmpl w:val="1ECAA45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6278"/>
    <w:multiLevelType w:val="hybridMultilevel"/>
    <w:tmpl w:val="C3841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5112C"/>
    <w:multiLevelType w:val="hybridMultilevel"/>
    <w:tmpl w:val="FE22E598"/>
    <w:lvl w:ilvl="0" w:tplc="4328BD5A">
      <w:numFmt w:val="bullet"/>
      <w:lvlText w:val="-"/>
      <w:lvlJc w:val="left"/>
      <w:pPr>
        <w:tabs>
          <w:tab w:val="num" w:pos="1747"/>
        </w:tabs>
        <w:ind w:left="174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EA0"/>
    <w:rsid w:val="000033C8"/>
    <w:rsid w:val="00015645"/>
    <w:rsid w:val="000529AC"/>
    <w:rsid w:val="00067F57"/>
    <w:rsid w:val="00150848"/>
    <w:rsid w:val="00160D81"/>
    <w:rsid w:val="001C42F2"/>
    <w:rsid w:val="001E2923"/>
    <w:rsid w:val="00200BFC"/>
    <w:rsid w:val="00253D49"/>
    <w:rsid w:val="0025479A"/>
    <w:rsid w:val="002818C3"/>
    <w:rsid w:val="002A269B"/>
    <w:rsid w:val="002B4517"/>
    <w:rsid w:val="002D4E6A"/>
    <w:rsid w:val="003647E4"/>
    <w:rsid w:val="00365316"/>
    <w:rsid w:val="00393CF6"/>
    <w:rsid w:val="003B770C"/>
    <w:rsid w:val="003C7F14"/>
    <w:rsid w:val="0041657B"/>
    <w:rsid w:val="00421883"/>
    <w:rsid w:val="004318A5"/>
    <w:rsid w:val="00440EA0"/>
    <w:rsid w:val="004A53FB"/>
    <w:rsid w:val="004D3885"/>
    <w:rsid w:val="004F2748"/>
    <w:rsid w:val="00562D51"/>
    <w:rsid w:val="00677D14"/>
    <w:rsid w:val="006973C0"/>
    <w:rsid w:val="006D3582"/>
    <w:rsid w:val="006E1D8E"/>
    <w:rsid w:val="007735B2"/>
    <w:rsid w:val="007737CE"/>
    <w:rsid w:val="007E766A"/>
    <w:rsid w:val="00801BC3"/>
    <w:rsid w:val="00827D86"/>
    <w:rsid w:val="0083096D"/>
    <w:rsid w:val="00845FC4"/>
    <w:rsid w:val="008B3818"/>
    <w:rsid w:val="009073E7"/>
    <w:rsid w:val="00941176"/>
    <w:rsid w:val="00941AF0"/>
    <w:rsid w:val="009C7B4C"/>
    <w:rsid w:val="009E2B5E"/>
    <w:rsid w:val="00A57753"/>
    <w:rsid w:val="00A62787"/>
    <w:rsid w:val="00A76BB6"/>
    <w:rsid w:val="00AE4AB2"/>
    <w:rsid w:val="00B86B66"/>
    <w:rsid w:val="00BE1D09"/>
    <w:rsid w:val="00C83A3C"/>
    <w:rsid w:val="00D423E1"/>
    <w:rsid w:val="00D526DB"/>
    <w:rsid w:val="00DF0E9C"/>
    <w:rsid w:val="00DF4867"/>
    <w:rsid w:val="00E200CE"/>
    <w:rsid w:val="00E37ED7"/>
    <w:rsid w:val="00E412E7"/>
    <w:rsid w:val="00E43130"/>
    <w:rsid w:val="00E509C2"/>
    <w:rsid w:val="00E806E4"/>
    <w:rsid w:val="00F3488C"/>
    <w:rsid w:val="00F348E9"/>
    <w:rsid w:val="00F506CE"/>
    <w:rsid w:val="00F66ADC"/>
    <w:rsid w:val="00F7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CC89E6"/>
  <w14:defaultImageDpi w14:val="0"/>
  <w15:docId w15:val="{AE6795C3-8525-441A-AA52-0283A55E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D49"/>
  </w:style>
  <w:style w:type="paragraph" w:styleId="Footer">
    <w:name w:val="footer"/>
    <w:basedOn w:val="Normal"/>
    <w:link w:val="FooterChar"/>
    <w:uiPriority w:val="99"/>
    <w:rsid w:val="00253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Office\Office\Dictdoc.dot</Template>
  <TotalTime>68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PRJ666</vt:lpstr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PRJ666</dc:title>
  <dc:subject/>
  <dc:creator>Emile Ohan</dc:creator>
  <cp:keywords/>
  <dc:description/>
  <cp:lastModifiedBy>Young Min Ko</cp:lastModifiedBy>
  <cp:revision>53</cp:revision>
  <cp:lastPrinted>1998-01-12T02:19:00Z</cp:lastPrinted>
  <dcterms:created xsi:type="dcterms:W3CDTF">2018-01-22T00:46:00Z</dcterms:created>
  <dcterms:modified xsi:type="dcterms:W3CDTF">2019-03-25T05:26:00Z</dcterms:modified>
</cp:coreProperties>
</file>