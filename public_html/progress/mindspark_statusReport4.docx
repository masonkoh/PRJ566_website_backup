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33F1274B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BE1D09">
              <w:rPr>
                <w:b/>
                <w:bCs/>
                <w:sz w:val="24"/>
              </w:rPr>
              <w:t xml:space="preserve"> “</w:t>
            </w:r>
            <w:proofErr w:type="spellStart"/>
            <w:r w:rsidR="00BE1D09">
              <w:rPr>
                <w:b/>
                <w:bCs/>
                <w:sz w:val="24"/>
              </w:rPr>
              <w:t>mindSpark</w:t>
            </w:r>
            <w:proofErr w:type="spellEnd"/>
            <w:r w:rsidR="00BE1D09">
              <w:rPr>
                <w:b/>
                <w:bCs/>
                <w:sz w:val="24"/>
              </w:rPr>
              <w:t>”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466AB2C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BE1D09">
              <w:rPr>
                <w:b/>
                <w:bCs/>
                <w:sz w:val="24"/>
              </w:rPr>
              <w:t xml:space="preserve"> 5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22321F24" w:rsidR="00365316" w:rsidRDefault="00B86B66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FEB-</w:t>
            </w:r>
            <w:r w:rsidR="00845FC4">
              <w:rPr>
                <w:rFonts w:ascii="Comic Sans MS" w:hAnsi="Comic Sans MS"/>
                <w:b/>
                <w:bCs/>
                <w:sz w:val="28"/>
              </w:rPr>
              <w:t>1</w:t>
            </w:r>
            <w:r w:rsidR="00677D14">
              <w:rPr>
                <w:rFonts w:ascii="Comic Sans MS" w:hAnsi="Comic Sans MS"/>
                <w:b/>
                <w:bCs/>
                <w:sz w:val="28"/>
              </w:rPr>
              <w:t>7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24BE50DF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  <w:r w:rsidR="004F2748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r w:rsidR="004F2748" w:rsidRPr="004F2748">
              <w:rPr>
                <w:rFonts w:ascii="Comic Sans MS" w:eastAsia="Batang" w:hAnsi="Comic Sans MS" w:cs="Batang"/>
                <w:b/>
                <w:bCs/>
                <w:sz w:val="28"/>
                <w:lang w:val="en-CA" w:eastAsia="ko-KR"/>
              </w:rPr>
              <w:t>Y</w:t>
            </w:r>
            <w:proofErr w:type="spellStart"/>
            <w:r w:rsidR="009073E7" w:rsidRPr="004F2748">
              <w:rPr>
                <w:rFonts w:ascii="Comic Sans MS" w:hAnsi="Comic Sans MS"/>
                <w:b/>
                <w:bCs/>
                <w:sz w:val="28"/>
              </w:rPr>
              <w:t>oungmin</w:t>
            </w:r>
            <w:proofErr w:type="spellEnd"/>
            <w:r w:rsidR="009073E7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proofErr w:type="spellStart"/>
            <w:r w:rsidR="009073E7">
              <w:rPr>
                <w:rFonts w:ascii="Comic Sans MS" w:hAnsi="Comic Sans MS"/>
                <w:b/>
                <w:bCs/>
                <w:sz w:val="28"/>
              </w:rPr>
              <w:t>Ko</w:t>
            </w:r>
            <w:proofErr w:type="spellEnd"/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25C392E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5AE75F10" w14:textId="0A59F8DB" w:rsidR="007735B2" w:rsidRDefault="007735B2">
            <w:pPr>
              <w:rPr>
                <w:b/>
                <w:bCs/>
                <w:sz w:val="24"/>
              </w:rPr>
            </w:pP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68BAB898" w14:textId="5B37A37F" w:rsidR="009C7B4C" w:rsidRDefault="00200BFC" w:rsidP="00200BF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Final Document</w:t>
            </w:r>
          </w:p>
          <w:p w14:paraId="76C874C5" w14:textId="2947CEF1" w:rsidR="00845FC4" w:rsidRDefault="00801BC3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5.2 – Use Case Diagram</w:t>
            </w:r>
          </w:p>
          <w:p w14:paraId="42DABFC1" w14:textId="4A701CD8" w:rsidR="00801BC3" w:rsidRDefault="00801BC3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5.3 – Use Case Specification</w:t>
            </w:r>
          </w:p>
          <w:p w14:paraId="4A0F7611" w14:textId="5AD8D606" w:rsidR="00DF4867" w:rsidRDefault="00DF4867" w:rsidP="00DF4867">
            <w:pPr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Sign-up, report quote</w:t>
            </w:r>
          </w:p>
          <w:p w14:paraId="65021DF5" w14:textId="5E3A58A9" w:rsidR="00801BC3" w:rsidRDefault="00801BC3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5.4 – Domain Class Diagram</w:t>
            </w:r>
          </w:p>
          <w:p w14:paraId="7F683304" w14:textId="0DBC2A2E" w:rsidR="00801BC3" w:rsidRDefault="00801BC3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6.0 – Interface Mock-ups</w:t>
            </w:r>
          </w:p>
          <w:p w14:paraId="06AAE5BB" w14:textId="1740EDD7" w:rsidR="007737CE" w:rsidRDefault="007737CE" w:rsidP="007737CE">
            <w:pPr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Main page for desktop view, tablet browser, mobile br</w:t>
            </w:r>
            <w:r w:rsidR="000529AC">
              <w:rPr>
                <w:sz w:val="24"/>
              </w:rPr>
              <w:t>owser</w:t>
            </w:r>
          </w:p>
          <w:p w14:paraId="27438F21" w14:textId="61CC6779" w:rsidR="00845FC4" w:rsidRDefault="00845FC4" w:rsidP="00845FC4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Edit and Improve Final Document</w:t>
            </w:r>
          </w:p>
          <w:p w14:paraId="4AEA39DA" w14:textId="4EA5F1A6" w:rsidR="00845FC4" w:rsidRDefault="00D526DB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Update ‘Table of Contents’</w:t>
            </w:r>
          </w:p>
          <w:p w14:paraId="4F34487E" w14:textId="19EFE9AA" w:rsidR="00F506CE" w:rsidRDefault="00F506CE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Update ‘Revision History’</w:t>
            </w:r>
          </w:p>
          <w:p w14:paraId="46E85CA9" w14:textId="721973D3" w:rsidR="00200BFC" w:rsidRPr="00200BFC" w:rsidRDefault="00200BFC" w:rsidP="00200BFC">
            <w:pPr>
              <w:ind w:left="360"/>
              <w:rPr>
                <w:sz w:val="24"/>
              </w:rPr>
            </w:pPr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</w:p>
          <w:p w14:paraId="3EE13DB7" w14:textId="77777777" w:rsidR="00365316" w:rsidRDefault="00365316">
            <w:pPr>
              <w:rPr>
                <w:sz w:val="24"/>
              </w:rPr>
            </w:pPr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F79AC52" w:rsidR="00365316" w:rsidRDefault="002D4E6A">
            <w:pPr>
              <w:rPr>
                <w:sz w:val="24"/>
              </w:rPr>
            </w:pPr>
            <w:r>
              <w:rPr>
                <w:sz w:val="24"/>
              </w:rPr>
              <w:t>Pratik</w:t>
            </w:r>
            <w:r w:rsidR="00A76BB6">
              <w:rPr>
                <w:sz w:val="24"/>
              </w:rPr>
              <w:t xml:space="preserve"> </w:t>
            </w:r>
            <w:proofErr w:type="spellStart"/>
            <w:r w:rsidR="00A76BB6">
              <w:rPr>
                <w:sz w:val="24"/>
              </w:rPr>
              <w:t>Panchani</w:t>
            </w:r>
            <w:proofErr w:type="spellEnd"/>
          </w:p>
        </w:tc>
        <w:tc>
          <w:tcPr>
            <w:tcW w:w="6642" w:type="dxa"/>
            <w:gridSpan w:val="3"/>
          </w:tcPr>
          <w:p w14:paraId="4AC8CDB4" w14:textId="4345B8D8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Make progress </w:t>
            </w:r>
            <w:r w:rsidR="004318A5">
              <w:rPr>
                <w:sz w:val="24"/>
              </w:rPr>
              <w:t xml:space="preserve">in </w:t>
            </w:r>
            <w:r>
              <w:rPr>
                <w:sz w:val="24"/>
              </w:rPr>
              <w:t xml:space="preserve">Use Case Specification, </w:t>
            </w:r>
            <w:r w:rsidR="006973C0">
              <w:rPr>
                <w:sz w:val="24"/>
              </w:rPr>
              <w:t>Updating MS Project</w:t>
            </w:r>
            <w:bookmarkStart w:id="0" w:name="_GoBack"/>
            <w:bookmarkEnd w:id="0"/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0EEF279B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Tuong</w:t>
            </w:r>
            <w:proofErr w:type="spellEnd"/>
            <w:r>
              <w:rPr>
                <w:sz w:val="24"/>
              </w:rPr>
              <w:t xml:space="preserve"> Tran</w:t>
            </w:r>
          </w:p>
        </w:tc>
        <w:tc>
          <w:tcPr>
            <w:tcW w:w="6642" w:type="dxa"/>
            <w:gridSpan w:val="3"/>
          </w:tcPr>
          <w:p w14:paraId="6AA6DEE3" w14:textId="2411BB7F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</w:t>
            </w:r>
            <w:r>
              <w:rPr>
                <w:sz w:val="24"/>
              </w:rPr>
              <w:t xml:space="preserve"> in</w:t>
            </w:r>
            <w:r w:rsidR="0025479A">
              <w:rPr>
                <w:sz w:val="24"/>
              </w:rPr>
              <w:t xml:space="preserve"> Use Case </w:t>
            </w:r>
            <w:r>
              <w:rPr>
                <w:sz w:val="24"/>
              </w:rPr>
              <w:t>S</w:t>
            </w:r>
            <w:r w:rsidR="006973C0">
              <w:rPr>
                <w:sz w:val="24"/>
              </w:rPr>
              <w:t>pe</w:t>
            </w:r>
            <w:r>
              <w:rPr>
                <w:sz w:val="24"/>
              </w:rPr>
              <w:t>cification, Updating Final Document</w:t>
            </w: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0E7DDC73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Arnav Bansal</w:t>
            </w:r>
          </w:p>
        </w:tc>
        <w:tc>
          <w:tcPr>
            <w:tcW w:w="6642" w:type="dxa"/>
            <w:gridSpan w:val="3"/>
          </w:tcPr>
          <w:p w14:paraId="5A8C7287" w14:textId="31C6F22E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Use Case </w:t>
            </w:r>
            <w:r w:rsidR="006973C0">
              <w:rPr>
                <w:sz w:val="24"/>
              </w:rPr>
              <w:t>Specification, Updating Domain Class Diagram</w:t>
            </w:r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04A8774E" w:rsidR="00365316" w:rsidRDefault="00A76B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Youngmin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proofErr w:type="spellEnd"/>
          </w:p>
        </w:tc>
        <w:tc>
          <w:tcPr>
            <w:tcW w:w="6642" w:type="dxa"/>
            <w:gridSpan w:val="3"/>
          </w:tcPr>
          <w:p w14:paraId="5065293A" w14:textId="1B10D244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Use Case </w:t>
            </w:r>
            <w:r w:rsidR="006973C0">
              <w:rPr>
                <w:sz w:val="24"/>
              </w:rPr>
              <w:t xml:space="preserve">Specification, Interface Mock-up, </w:t>
            </w:r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E4113" w14:textId="77777777" w:rsidR="004A53FB" w:rsidRDefault="004A53FB" w:rsidP="00253D49">
      <w:r>
        <w:separator/>
      </w:r>
    </w:p>
  </w:endnote>
  <w:endnote w:type="continuationSeparator" w:id="0">
    <w:p w14:paraId="38355D0D" w14:textId="77777777" w:rsidR="004A53FB" w:rsidRDefault="004A53FB" w:rsidP="002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E0E91" w14:textId="77777777" w:rsidR="004A53FB" w:rsidRDefault="004A53FB" w:rsidP="00253D49">
      <w:r>
        <w:separator/>
      </w:r>
    </w:p>
  </w:footnote>
  <w:footnote w:type="continuationSeparator" w:id="0">
    <w:p w14:paraId="1C7B9A01" w14:textId="77777777" w:rsidR="004A53FB" w:rsidRDefault="004A53FB" w:rsidP="0025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A0"/>
    <w:rsid w:val="000033C8"/>
    <w:rsid w:val="00015645"/>
    <w:rsid w:val="000529AC"/>
    <w:rsid w:val="00067F57"/>
    <w:rsid w:val="001C42F2"/>
    <w:rsid w:val="00200BFC"/>
    <w:rsid w:val="00253D49"/>
    <w:rsid w:val="0025479A"/>
    <w:rsid w:val="002818C3"/>
    <w:rsid w:val="002B4517"/>
    <w:rsid w:val="002D4E6A"/>
    <w:rsid w:val="003647E4"/>
    <w:rsid w:val="00365316"/>
    <w:rsid w:val="00393CF6"/>
    <w:rsid w:val="003C7F14"/>
    <w:rsid w:val="0041657B"/>
    <w:rsid w:val="004318A5"/>
    <w:rsid w:val="00440EA0"/>
    <w:rsid w:val="004A53FB"/>
    <w:rsid w:val="004D3885"/>
    <w:rsid w:val="004F2748"/>
    <w:rsid w:val="00562D51"/>
    <w:rsid w:val="00677D14"/>
    <w:rsid w:val="006973C0"/>
    <w:rsid w:val="006D3582"/>
    <w:rsid w:val="006E1D8E"/>
    <w:rsid w:val="007735B2"/>
    <w:rsid w:val="007737CE"/>
    <w:rsid w:val="00801BC3"/>
    <w:rsid w:val="00827D86"/>
    <w:rsid w:val="00845FC4"/>
    <w:rsid w:val="008B3818"/>
    <w:rsid w:val="009073E7"/>
    <w:rsid w:val="00941AF0"/>
    <w:rsid w:val="009C7B4C"/>
    <w:rsid w:val="009E2B5E"/>
    <w:rsid w:val="00A57753"/>
    <w:rsid w:val="00A62787"/>
    <w:rsid w:val="00A76BB6"/>
    <w:rsid w:val="00AE4AB2"/>
    <w:rsid w:val="00B86B66"/>
    <w:rsid w:val="00BE1D09"/>
    <w:rsid w:val="00D423E1"/>
    <w:rsid w:val="00D526DB"/>
    <w:rsid w:val="00DF4867"/>
    <w:rsid w:val="00E37ED7"/>
    <w:rsid w:val="00E509C2"/>
    <w:rsid w:val="00E806E4"/>
    <w:rsid w:val="00F348E9"/>
    <w:rsid w:val="00F506CE"/>
    <w:rsid w:val="00F66ADC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D49"/>
  </w:style>
  <w:style w:type="paragraph" w:styleId="Footer">
    <w:name w:val="footer"/>
    <w:basedOn w:val="Normal"/>
    <w:link w:val="Foot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Office\Office\Dictdoc.dot</Template>
  <TotalTime>63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41</cp:revision>
  <cp:lastPrinted>1998-01-12T02:19:00Z</cp:lastPrinted>
  <dcterms:created xsi:type="dcterms:W3CDTF">2018-01-22T00:46:00Z</dcterms:created>
  <dcterms:modified xsi:type="dcterms:W3CDTF">2019-02-18T17:45:00Z</dcterms:modified>
</cp:coreProperties>
</file>