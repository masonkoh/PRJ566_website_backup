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2214"/>
        <w:gridCol w:w="3321"/>
      </w:tblGrid>
      <w:tr w:rsidR="00365316" w14:paraId="0A6BE59D" w14:textId="77777777">
        <w:trPr>
          <w:cantSplit/>
        </w:trPr>
        <w:tc>
          <w:tcPr>
            <w:tcW w:w="5535" w:type="dxa"/>
            <w:gridSpan w:val="4"/>
            <w:tcBorders>
              <w:top w:val="thinThickThinSmallGap" w:sz="24" w:space="0" w:color="auto"/>
              <w:bottom w:val="nil"/>
            </w:tcBorders>
          </w:tcPr>
          <w:p w14:paraId="3FB29791" w14:textId="33F1274B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Name:</w:t>
            </w:r>
            <w:r w:rsidR="00BE1D09">
              <w:rPr>
                <w:b/>
                <w:bCs/>
                <w:sz w:val="24"/>
              </w:rPr>
              <w:t xml:space="preserve"> “</w:t>
            </w:r>
            <w:proofErr w:type="spellStart"/>
            <w:r w:rsidR="00BE1D09">
              <w:rPr>
                <w:b/>
                <w:bCs/>
                <w:sz w:val="24"/>
              </w:rPr>
              <w:t>mindSpark</w:t>
            </w:r>
            <w:proofErr w:type="spellEnd"/>
            <w:r w:rsidR="00BE1D09">
              <w:rPr>
                <w:b/>
                <w:bCs/>
                <w:sz w:val="24"/>
              </w:rPr>
              <w:t>”</w:t>
            </w:r>
          </w:p>
        </w:tc>
        <w:tc>
          <w:tcPr>
            <w:tcW w:w="3321" w:type="dxa"/>
            <w:tcBorders>
              <w:top w:val="thinThickThinSmallGap" w:sz="24" w:space="0" w:color="auto"/>
              <w:bottom w:val="nil"/>
            </w:tcBorders>
          </w:tcPr>
          <w:p w14:paraId="416D7390" w14:textId="466AB2C9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Number:</w:t>
            </w:r>
            <w:r w:rsidR="00BE1D09">
              <w:rPr>
                <w:b/>
                <w:bCs/>
                <w:sz w:val="24"/>
              </w:rPr>
              <w:t xml:space="preserve"> 5</w:t>
            </w:r>
          </w:p>
          <w:p w14:paraId="1EF725A5" w14:textId="2322F83E" w:rsidR="00365316" w:rsidRDefault="00365316">
            <w:pPr>
              <w:rPr>
                <w:b/>
                <w:bCs/>
                <w:sz w:val="24"/>
              </w:rPr>
            </w:pPr>
          </w:p>
        </w:tc>
      </w:tr>
      <w:tr w:rsidR="00365316" w14:paraId="1012B47B" w14:textId="77777777">
        <w:trPr>
          <w:cantSplit/>
        </w:trPr>
        <w:tc>
          <w:tcPr>
            <w:tcW w:w="1107" w:type="dxa"/>
            <w:tcBorders>
              <w:top w:val="thinThickThinSmallGap" w:sz="24" w:space="0" w:color="auto"/>
            </w:tcBorders>
          </w:tcPr>
          <w:p w14:paraId="68547420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2214" w:type="dxa"/>
            <w:gridSpan w:val="2"/>
            <w:tcBorders>
              <w:top w:val="thinThickThinSmallGap" w:sz="24" w:space="0" w:color="auto"/>
            </w:tcBorders>
          </w:tcPr>
          <w:p w14:paraId="0AF7E365" w14:textId="1658BFED" w:rsidR="00365316" w:rsidRDefault="0083096D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  <w:lang w:val="en-CA" w:eastAsia="ko-KR"/>
              </w:rPr>
              <w:t>MAR</w:t>
            </w:r>
            <w:r w:rsidR="00B86B66">
              <w:rPr>
                <w:rFonts w:ascii="Comic Sans MS" w:hAnsi="Comic Sans MS"/>
                <w:b/>
                <w:bCs/>
                <w:sz w:val="28"/>
              </w:rPr>
              <w:t>-</w:t>
            </w:r>
            <w:r w:rsidR="00941176">
              <w:rPr>
                <w:rFonts w:ascii="Comic Sans MS" w:hAnsi="Comic Sans MS"/>
                <w:b/>
                <w:bCs/>
                <w:sz w:val="28"/>
              </w:rPr>
              <w:t>10</w:t>
            </w:r>
            <w:r w:rsidR="009073E7">
              <w:rPr>
                <w:rFonts w:ascii="Comic Sans MS" w:hAnsi="Comic Sans MS"/>
                <w:b/>
                <w:bCs/>
                <w:sz w:val="28"/>
              </w:rPr>
              <w:t>-2019</w:t>
            </w:r>
          </w:p>
        </w:tc>
        <w:tc>
          <w:tcPr>
            <w:tcW w:w="5535" w:type="dxa"/>
            <w:gridSpan w:val="2"/>
            <w:tcBorders>
              <w:top w:val="thinThickThinSmallGap" w:sz="24" w:space="0" w:color="auto"/>
            </w:tcBorders>
          </w:tcPr>
          <w:p w14:paraId="62DB3F27" w14:textId="24BE50DF" w:rsidR="00365316" w:rsidRDefault="002818C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Completed by:</w:t>
            </w:r>
            <w:r w:rsidR="004F2748">
              <w:rPr>
                <w:rFonts w:ascii="Comic Sans MS" w:hAnsi="Comic Sans MS"/>
                <w:b/>
                <w:bCs/>
                <w:sz w:val="28"/>
              </w:rPr>
              <w:t xml:space="preserve"> </w:t>
            </w:r>
            <w:r w:rsidR="004F2748" w:rsidRPr="004F2748">
              <w:rPr>
                <w:rFonts w:ascii="Comic Sans MS" w:eastAsia="Batang" w:hAnsi="Comic Sans MS" w:cs="Batang"/>
                <w:b/>
                <w:bCs/>
                <w:sz w:val="28"/>
                <w:lang w:val="en-CA" w:eastAsia="ko-KR"/>
              </w:rPr>
              <w:t>Y</w:t>
            </w:r>
            <w:proofErr w:type="spellStart"/>
            <w:r w:rsidR="009073E7" w:rsidRPr="004F2748">
              <w:rPr>
                <w:rFonts w:ascii="Comic Sans MS" w:hAnsi="Comic Sans MS"/>
                <w:b/>
                <w:bCs/>
                <w:sz w:val="28"/>
              </w:rPr>
              <w:t>oungmin</w:t>
            </w:r>
            <w:proofErr w:type="spellEnd"/>
            <w:r w:rsidR="009073E7">
              <w:rPr>
                <w:rFonts w:ascii="Comic Sans MS" w:hAnsi="Comic Sans MS"/>
                <w:b/>
                <w:bCs/>
                <w:sz w:val="28"/>
              </w:rPr>
              <w:t xml:space="preserve"> </w:t>
            </w:r>
            <w:proofErr w:type="spellStart"/>
            <w:r w:rsidR="009073E7">
              <w:rPr>
                <w:rFonts w:ascii="Comic Sans MS" w:hAnsi="Comic Sans MS"/>
                <w:b/>
                <w:bCs/>
                <w:sz w:val="28"/>
              </w:rPr>
              <w:t>Ko</w:t>
            </w:r>
            <w:proofErr w:type="spellEnd"/>
          </w:p>
        </w:tc>
      </w:tr>
      <w:tr w:rsidR="00365316" w14:paraId="4E71BF86" w14:textId="77777777">
        <w:trPr>
          <w:cantSplit/>
        </w:trPr>
        <w:tc>
          <w:tcPr>
            <w:tcW w:w="8856" w:type="dxa"/>
            <w:gridSpan w:val="5"/>
            <w:tcBorders>
              <w:top w:val="nil"/>
            </w:tcBorders>
          </w:tcPr>
          <w:p w14:paraId="38A28915" w14:textId="77777777" w:rsidR="00365316" w:rsidRDefault="002818C3" w:rsidP="00F75E1E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Project status report</w:t>
            </w:r>
          </w:p>
        </w:tc>
      </w:tr>
      <w:tr w:rsidR="00365316" w14:paraId="6BA6EA99" w14:textId="77777777">
        <w:trPr>
          <w:trHeight w:val="2934"/>
        </w:trPr>
        <w:tc>
          <w:tcPr>
            <w:tcW w:w="8856" w:type="dxa"/>
            <w:gridSpan w:val="5"/>
            <w:tcBorders>
              <w:bottom w:val="nil"/>
            </w:tcBorders>
          </w:tcPr>
          <w:p w14:paraId="7CCD49CC" w14:textId="25C392E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status (to be completed by the project leader)</w:t>
            </w:r>
          </w:p>
          <w:p w14:paraId="5AE75F10" w14:textId="0A59F8DB" w:rsidR="007735B2" w:rsidRDefault="007735B2">
            <w:pPr>
              <w:rPr>
                <w:b/>
                <w:bCs/>
                <w:sz w:val="24"/>
              </w:rPr>
            </w:pPr>
          </w:p>
          <w:p w14:paraId="6A951A4E" w14:textId="77777777" w:rsidR="00365316" w:rsidRDefault="00365316">
            <w:pPr>
              <w:rPr>
                <w:sz w:val="24"/>
              </w:rPr>
            </w:pPr>
          </w:p>
          <w:p w14:paraId="68BAB898" w14:textId="5B37A37F" w:rsidR="009C7B4C" w:rsidRDefault="00200BFC" w:rsidP="00200BFC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Final Document</w:t>
            </w:r>
          </w:p>
          <w:p w14:paraId="42DABFC1" w14:textId="2914ABAC" w:rsidR="00801BC3" w:rsidRDefault="0083096D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(updating) </w:t>
            </w:r>
            <w:r w:rsidR="00801BC3">
              <w:rPr>
                <w:sz w:val="24"/>
              </w:rPr>
              <w:t>5.3 – Use Case Specification</w:t>
            </w:r>
          </w:p>
          <w:p w14:paraId="65021DF5" w14:textId="4721CF9B" w:rsidR="00801BC3" w:rsidRDefault="0083096D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  <w:lang w:val="en-CA" w:eastAsia="ko-KR"/>
              </w:rPr>
              <w:t xml:space="preserve">(updating) </w:t>
            </w:r>
            <w:r w:rsidR="00801BC3">
              <w:rPr>
                <w:sz w:val="24"/>
              </w:rPr>
              <w:t>5.4 – Domain Class Diagram</w:t>
            </w:r>
          </w:p>
          <w:p w14:paraId="7F683304" w14:textId="23CE3154" w:rsidR="00801BC3" w:rsidRDefault="0083096D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(updating) </w:t>
            </w:r>
            <w:r w:rsidR="00801BC3">
              <w:rPr>
                <w:sz w:val="24"/>
              </w:rPr>
              <w:t>6.0 – Interface Mock-ups</w:t>
            </w:r>
          </w:p>
          <w:p w14:paraId="27438F21" w14:textId="61CC6779" w:rsidR="00845FC4" w:rsidRDefault="00845FC4" w:rsidP="00845FC4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Edit and Improve Final Document</w:t>
            </w:r>
          </w:p>
          <w:p w14:paraId="46E85CA9" w14:textId="5B5FCCB3" w:rsidR="00200BFC" w:rsidRPr="00160D81" w:rsidRDefault="00D526DB" w:rsidP="00160D81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Update ‘Table of Contents’</w:t>
            </w:r>
          </w:p>
          <w:p w14:paraId="4E702250" w14:textId="59FEE84F" w:rsidR="00365316" w:rsidRDefault="00365316" w:rsidP="002B4517">
            <w:pPr>
              <w:ind w:left="720"/>
              <w:rPr>
                <w:sz w:val="24"/>
              </w:rPr>
            </w:pPr>
          </w:p>
          <w:p w14:paraId="3EE13DB7" w14:textId="77777777" w:rsidR="00365316" w:rsidRDefault="00365316">
            <w:pPr>
              <w:rPr>
                <w:sz w:val="24"/>
              </w:rPr>
            </w:pPr>
          </w:p>
          <w:p w14:paraId="62096979" w14:textId="77777777" w:rsidR="00365316" w:rsidRDefault="00365316">
            <w:pPr>
              <w:rPr>
                <w:sz w:val="24"/>
              </w:rPr>
            </w:pPr>
          </w:p>
          <w:p w14:paraId="1E20388D" w14:textId="77777777" w:rsidR="00365316" w:rsidRDefault="00365316">
            <w:pPr>
              <w:rPr>
                <w:sz w:val="24"/>
              </w:rPr>
            </w:pPr>
          </w:p>
          <w:p w14:paraId="55263AC9" w14:textId="77777777" w:rsidR="00365316" w:rsidRDefault="00365316">
            <w:pPr>
              <w:rPr>
                <w:sz w:val="24"/>
              </w:rPr>
            </w:pPr>
          </w:p>
          <w:p w14:paraId="36AA0863" w14:textId="77777777" w:rsidR="00365316" w:rsidRDefault="00365316">
            <w:pPr>
              <w:rPr>
                <w:sz w:val="24"/>
              </w:rPr>
            </w:pPr>
          </w:p>
          <w:p w14:paraId="34108FDD" w14:textId="77777777" w:rsidR="00365316" w:rsidRDefault="00365316">
            <w:pPr>
              <w:rPr>
                <w:sz w:val="24"/>
              </w:rPr>
            </w:pPr>
          </w:p>
          <w:p w14:paraId="7A6BD937" w14:textId="77777777" w:rsidR="00365316" w:rsidRDefault="00365316">
            <w:pPr>
              <w:rPr>
                <w:sz w:val="24"/>
              </w:rPr>
            </w:pPr>
          </w:p>
          <w:p w14:paraId="1678FB35" w14:textId="77777777" w:rsidR="00365316" w:rsidRDefault="00365316">
            <w:pPr>
              <w:rPr>
                <w:sz w:val="24"/>
              </w:rPr>
            </w:pPr>
          </w:p>
          <w:p w14:paraId="3A49ED35" w14:textId="77777777" w:rsidR="00365316" w:rsidRDefault="00365316">
            <w:pPr>
              <w:rPr>
                <w:sz w:val="24"/>
              </w:rPr>
            </w:pPr>
          </w:p>
          <w:p w14:paraId="411DD2A3" w14:textId="77777777" w:rsidR="00365316" w:rsidRDefault="00365316">
            <w:pPr>
              <w:rPr>
                <w:sz w:val="24"/>
              </w:rPr>
            </w:pPr>
          </w:p>
          <w:p w14:paraId="30267C86" w14:textId="77777777" w:rsidR="00365316" w:rsidRDefault="00365316">
            <w:pPr>
              <w:rPr>
                <w:sz w:val="24"/>
              </w:rPr>
            </w:pPr>
          </w:p>
          <w:p w14:paraId="4F83FB31" w14:textId="77777777" w:rsidR="00365316" w:rsidRDefault="00365316">
            <w:pPr>
              <w:rPr>
                <w:sz w:val="24"/>
              </w:rPr>
            </w:pPr>
          </w:p>
          <w:p w14:paraId="154870D4" w14:textId="77777777" w:rsidR="00365316" w:rsidRDefault="00365316">
            <w:pPr>
              <w:rPr>
                <w:sz w:val="24"/>
              </w:rPr>
            </w:pPr>
          </w:p>
          <w:p w14:paraId="171D2952" w14:textId="77777777" w:rsidR="00365316" w:rsidRDefault="00365316">
            <w:pPr>
              <w:rPr>
                <w:sz w:val="24"/>
              </w:rPr>
            </w:pPr>
          </w:p>
          <w:p w14:paraId="54C6DA06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221650B3" w14:textId="77777777">
        <w:trPr>
          <w:cantSplit/>
        </w:trPr>
        <w:tc>
          <w:tcPr>
            <w:tcW w:w="8856" w:type="dxa"/>
            <w:gridSpan w:val="5"/>
          </w:tcPr>
          <w:p w14:paraId="7D82E84A" w14:textId="77777777" w:rsidR="00365316" w:rsidRDefault="002818C3" w:rsidP="006D3582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 xml:space="preserve">Who does what </w:t>
            </w:r>
            <w:r w:rsidR="006D3582">
              <w:rPr>
                <w:rFonts w:ascii="Comic Sans MS" w:hAnsi="Comic Sans MS"/>
                <w:b/>
                <w:bCs/>
                <w:sz w:val="28"/>
              </w:rPr>
              <w:t>for the next two weeks</w:t>
            </w:r>
            <w:r>
              <w:rPr>
                <w:rFonts w:ascii="Comic Sans MS" w:hAnsi="Comic Sans MS"/>
                <w:b/>
                <w:bCs/>
                <w:sz w:val="28"/>
              </w:rPr>
              <w:t>?</w:t>
            </w:r>
          </w:p>
        </w:tc>
      </w:tr>
      <w:tr w:rsidR="00365316" w14:paraId="571289FD" w14:textId="77777777">
        <w:trPr>
          <w:cantSplit/>
        </w:trPr>
        <w:tc>
          <w:tcPr>
            <w:tcW w:w="2214" w:type="dxa"/>
            <w:gridSpan w:val="2"/>
          </w:tcPr>
          <w:p w14:paraId="4D22B992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Name</w:t>
            </w:r>
          </w:p>
        </w:tc>
        <w:tc>
          <w:tcPr>
            <w:tcW w:w="6642" w:type="dxa"/>
            <w:gridSpan w:val="3"/>
          </w:tcPr>
          <w:p w14:paraId="4835E803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Activity</w:t>
            </w:r>
          </w:p>
        </w:tc>
      </w:tr>
      <w:tr w:rsidR="00365316" w14:paraId="148856B9" w14:textId="77777777">
        <w:trPr>
          <w:cantSplit/>
        </w:trPr>
        <w:tc>
          <w:tcPr>
            <w:tcW w:w="2214" w:type="dxa"/>
            <w:gridSpan w:val="2"/>
          </w:tcPr>
          <w:p w14:paraId="7D449303" w14:textId="7F79AC52" w:rsidR="00365316" w:rsidRDefault="002D4E6A">
            <w:pPr>
              <w:rPr>
                <w:sz w:val="24"/>
              </w:rPr>
            </w:pPr>
            <w:r>
              <w:rPr>
                <w:sz w:val="24"/>
              </w:rPr>
              <w:t>Pratik</w:t>
            </w:r>
            <w:r w:rsidR="00A76BB6">
              <w:rPr>
                <w:sz w:val="24"/>
              </w:rPr>
              <w:t xml:space="preserve"> </w:t>
            </w:r>
            <w:proofErr w:type="spellStart"/>
            <w:r w:rsidR="00A76BB6">
              <w:rPr>
                <w:sz w:val="24"/>
              </w:rPr>
              <w:t>Panchani</w:t>
            </w:r>
            <w:proofErr w:type="spellEnd"/>
          </w:p>
        </w:tc>
        <w:tc>
          <w:tcPr>
            <w:tcW w:w="6642" w:type="dxa"/>
            <w:gridSpan w:val="3"/>
          </w:tcPr>
          <w:p w14:paraId="4AC8CDB4" w14:textId="7558E93C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 xml:space="preserve">Make progress </w:t>
            </w:r>
            <w:r w:rsidR="004318A5">
              <w:rPr>
                <w:sz w:val="24"/>
              </w:rPr>
              <w:t xml:space="preserve">in </w:t>
            </w:r>
            <w:r>
              <w:rPr>
                <w:sz w:val="24"/>
              </w:rPr>
              <w:t>Use Case Specification</w:t>
            </w:r>
          </w:p>
        </w:tc>
      </w:tr>
      <w:tr w:rsidR="00365316" w14:paraId="1EC1AD24" w14:textId="77777777">
        <w:trPr>
          <w:cantSplit/>
        </w:trPr>
        <w:tc>
          <w:tcPr>
            <w:tcW w:w="2214" w:type="dxa"/>
            <w:gridSpan w:val="2"/>
          </w:tcPr>
          <w:p w14:paraId="4D73B300" w14:textId="0EEF279B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Tuong</w:t>
            </w:r>
            <w:proofErr w:type="spellEnd"/>
            <w:r>
              <w:rPr>
                <w:sz w:val="24"/>
              </w:rPr>
              <w:t xml:space="preserve"> Tran</w:t>
            </w:r>
          </w:p>
        </w:tc>
        <w:tc>
          <w:tcPr>
            <w:tcW w:w="6642" w:type="dxa"/>
            <w:gridSpan w:val="3"/>
          </w:tcPr>
          <w:p w14:paraId="6AA6DEE3" w14:textId="6F96FCCF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 in</w:t>
            </w:r>
            <w:r w:rsidR="0025479A">
              <w:rPr>
                <w:sz w:val="24"/>
              </w:rPr>
              <w:t xml:space="preserve"> Use Case </w:t>
            </w:r>
            <w:r>
              <w:rPr>
                <w:sz w:val="24"/>
              </w:rPr>
              <w:t>S</w:t>
            </w:r>
            <w:r w:rsidR="006973C0">
              <w:rPr>
                <w:sz w:val="24"/>
              </w:rPr>
              <w:t>pe</w:t>
            </w:r>
            <w:r>
              <w:rPr>
                <w:sz w:val="24"/>
              </w:rPr>
              <w:t>cification</w:t>
            </w:r>
          </w:p>
        </w:tc>
      </w:tr>
      <w:tr w:rsidR="00365316" w14:paraId="59127FA1" w14:textId="77777777">
        <w:trPr>
          <w:cantSplit/>
        </w:trPr>
        <w:tc>
          <w:tcPr>
            <w:tcW w:w="2214" w:type="dxa"/>
            <w:gridSpan w:val="2"/>
          </w:tcPr>
          <w:p w14:paraId="071C0F87" w14:textId="0E7DDC73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Arnav Bansal</w:t>
            </w:r>
          </w:p>
        </w:tc>
        <w:tc>
          <w:tcPr>
            <w:tcW w:w="6642" w:type="dxa"/>
            <w:gridSpan w:val="3"/>
          </w:tcPr>
          <w:p w14:paraId="5A8C7287" w14:textId="387F9548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</w:t>
            </w:r>
            <w:r w:rsidR="0025479A">
              <w:rPr>
                <w:sz w:val="24"/>
              </w:rPr>
              <w:t xml:space="preserve"> in Use Case </w:t>
            </w:r>
            <w:r w:rsidR="006973C0">
              <w:rPr>
                <w:sz w:val="24"/>
              </w:rPr>
              <w:t>Specification</w:t>
            </w:r>
          </w:p>
        </w:tc>
      </w:tr>
      <w:tr w:rsidR="00365316" w14:paraId="53EB680A" w14:textId="77777777">
        <w:trPr>
          <w:cantSplit/>
        </w:trPr>
        <w:tc>
          <w:tcPr>
            <w:tcW w:w="2214" w:type="dxa"/>
            <w:gridSpan w:val="2"/>
          </w:tcPr>
          <w:p w14:paraId="35B7347B" w14:textId="04A8774E" w:rsidR="00365316" w:rsidRDefault="00A76B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Youngmin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</w:t>
            </w:r>
            <w:proofErr w:type="spellEnd"/>
          </w:p>
        </w:tc>
        <w:tc>
          <w:tcPr>
            <w:tcW w:w="6642" w:type="dxa"/>
            <w:gridSpan w:val="3"/>
          </w:tcPr>
          <w:p w14:paraId="5065293A" w14:textId="407D0098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</w:t>
            </w:r>
            <w:r w:rsidR="0025479A">
              <w:rPr>
                <w:sz w:val="24"/>
              </w:rPr>
              <w:t xml:space="preserve"> in </w:t>
            </w:r>
            <w:r w:rsidR="006973C0">
              <w:rPr>
                <w:sz w:val="24"/>
              </w:rPr>
              <w:t xml:space="preserve">Interface Mock-up, </w:t>
            </w:r>
            <w:r w:rsidR="007E766A">
              <w:rPr>
                <w:sz w:val="24"/>
              </w:rPr>
              <w:t>Final Document</w:t>
            </w:r>
            <w:bookmarkStart w:id="0" w:name="_GoBack"/>
            <w:bookmarkEnd w:id="0"/>
          </w:p>
        </w:tc>
      </w:tr>
      <w:tr w:rsidR="00365316" w14:paraId="37F28DDC" w14:textId="77777777">
        <w:trPr>
          <w:cantSplit/>
        </w:trPr>
        <w:tc>
          <w:tcPr>
            <w:tcW w:w="2214" w:type="dxa"/>
            <w:gridSpan w:val="2"/>
          </w:tcPr>
          <w:p w14:paraId="09033CE6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5C44014B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7D4875DA" w14:textId="77777777">
        <w:trPr>
          <w:cantSplit/>
        </w:trPr>
        <w:tc>
          <w:tcPr>
            <w:tcW w:w="2214" w:type="dxa"/>
            <w:gridSpan w:val="2"/>
            <w:tcBorders>
              <w:bottom w:val="nil"/>
            </w:tcBorders>
          </w:tcPr>
          <w:p w14:paraId="6F39152C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  <w:tcBorders>
              <w:bottom w:val="nil"/>
            </w:tcBorders>
          </w:tcPr>
          <w:p w14:paraId="7BEE3A88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6AB8C705" w14:textId="77777777">
        <w:trPr>
          <w:cantSplit/>
        </w:trPr>
        <w:tc>
          <w:tcPr>
            <w:tcW w:w="8856" w:type="dxa"/>
            <w:gridSpan w:val="5"/>
            <w:tcBorders>
              <w:top w:val="thinThickThinSmallGap" w:sz="24" w:space="0" w:color="auto"/>
            </w:tcBorders>
          </w:tcPr>
          <w:p w14:paraId="5FDE358A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Comments</w:t>
            </w:r>
          </w:p>
        </w:tc>
      </w:tr>
      <w:tr w:rsidR="00365316" w14:paraId="28EA6C39" w14:textId="77777777">
        <w:trPr>
          <w:cantSplit/>
        </w:trPr>
        <w:tc>
          <w:tcPr>
            <w:tcW w:w="8856" w:type="dxa"/>
            <w:gridSpan w:val="5"/>
          </w:tcPr>
          <w:p w14:paraId="4DB80D7E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6156B163" w14:textId="77777777">
        <w:trPr>
          <w:cantSplit/>
        </w:trPr>
        <w:tc>
          <w:tcPr>
            <w:tcW w:w="8856" w:type="dxa"/>
            <w:gridSpan w:val="5"/>
            <w:tcBorders>
              <w:bottom w:val="nil"/>
            </w:tcBorders>
          </w:tcPr>
          <w:p w14:paraId="44468B31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106A748D" w14:textId="77777777">
        <w:trPr>
          <w:cantSplit/>
        </w:trPr>
        <w:tc>
          <w:tcPr>
            <w:tcW w:w="8856" w:type="dxa"/>
            <w:gridSpan w:val="5"/>
            <w:tcBorders>
              <w:bottom w:val="thinThickThinSmallGap" w:sz="24" w:space="0" w:color="auto"/>
            </w:tcBorders>
          </w:tcPr>
          <w:p w14:paraId="55E013F5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14:paraId="5F05F0D4" w14:textId="77777777" w:rsidR="002818C3" w:rsidRDefault="002818C3">
      <w:pPr>
        <w:rPr>
          <w:rFonts w:ascii="Comic Sans MS" w:hAnsi="Comic Sans MS"/>
          <w:sz w:val="28"/>
        </w:rPr>
      </w:pPr>
    </w:p>
    <w:sectPr w:rsidR="002818C3">
      <w:pgSz w:w="12240" w:h="15840"/>
      <w:pgMar w:top="432" w:right="180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46356" w14:textId="77777777" w:rsidR="00150848" w:rsidRDefault="00150848" w:rsidP="00253D49">
      <w:r>
        <w:separator/>
      </w:r>
    </w:p>
  </w:endnote>
  <w:endnote w:type="continuationSeparator" w:id="0">
    <w:p w14:paraId="0A67E2F3" w14:textId="77777777" w:rsidR="00150848" w:rsidRDefault="00150848" w:rsidP="002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9A22F" w14:textId="77777777" w:rsidR="00150848" w:rsidRDefault="00150848" w:rsidP="00253D49">
      <w:r>
        <w:separator/>
      </w:r>
    </w:p>
  </w:footnote>
  <w:footnote w:type="continuationSeparator" w:id="0">
    <w:p w14:paraId="64C3AA7D" w14:textId="77777777" w:rsidR="00150848" w:rsidRDefault="00150848" w:rsidP="00253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D2"/>
    <w:multiLevelType w:val="hybridMultilevel"/>
    <w:tmpl w:val="D960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DE9103F"/>
    <w:multiLevelType w:val="hybridMultilevel"/>
    <w:tmpl w:val="D592EC4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CC75A47"/>
    <w:multiLevelType w:val="hybridMultilevel"/>
    <w:tmpl w:val="1ECAA45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278"/>
    <w:multiLevelType w:val="hybridMultilevel"/>
    <w:tmpl w:val="C3841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12C"/>
    <w:multiLevelType w:val="hybridMultilevel"/>
    <w:tmpl w:val="FE22E598"/>
    <w:lvl w:ilvl="0" w:tplc="4328BD5A">
      <w:numFmt w:val="bullet"/>
      <w:lvlText w:val="-"/>
      <w:lvlJc w:val="left"/>
      <w:pPr>
        <w:tabs>
          <w:tab w:val="num" w:pos="1747"/>
        </w:tabs>
        <w:ind w:left="174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EA0"/>
    <w:rsid w:val="000033C8"/>
    <w:rsid w:val="00015645"/>
    <w:rsid w:val="000529AC"/>
    <w:rsid w:val="00067F57"/>
    <w:rsid w:val="00150848"/>
    <w:rsid w:val="00160D81"/>
    <w:rsid w:val="001C42F2"/>
    <w:rsid w:val="00200BFC"/>
    <w:rsid w:val="00253D49"/>
    <w:rsid w:val="0025479A"/>
    <w:rsid w:val="002818C3"/>
    <w:rsid w:val="002B4517"/>
    <w:rsid w:val="002D4E6A"/>
    <w:rsid w:val="003647E4"/>
    <w:rsid w:val="00365316"/>
    <w:rsid w:val="00393CF6"/>
    <w:rsid w:val="003C7F14"/>
    <w:rsid w:val="0041657B"/>
    <w:rsid w:val="00421883"/>
    <w:rsid w:val="004318A5"/>
    <w:rsid w:val="00440EA0"/>
    <w:rsid w:val="004A53FB"/>
    <w:rsid w:val="004D3885"/>
    <w:rsid w:val="004F2748"/>
    <w:rsid w:val="00562D51"/>
    <w:rsid w:val="00677D14"/>
    <w:rsid w:val="006973C0"/>
    <w:rsid w:val="006D3582"/>
    <w:rsid w:val="006E1D8E"/>
    <w:rsid w:val="007735B2"/>
    <w:rsid w:val="007737CE"/>
    <w:rsid w:val="007E766A"/>
    <w:rsid w:val="00801BC3"/>
    <w:rsid w:val="00827D86"/>
    <w:rsid w:val="0083096D"/>
    <w:rsid w:val="00845FC4"/>
    <w:rsid w:val="008B3818"/>
    <w:rsid w:val="009073E7"/>
    <w:rsid w:val="00941176"/>
    <w:rsid w:val="00941AF0"/>
    <w:rsid w:val="009C7B4C"/>
    <w:rsid w:val="009E2B5E"/>
    <w:rsid w:val="00A57753"/>
    <w:rsid w:val="00A62787"/>
    <w:rsid w:val="00A76BB6"/>
    <w:rsid w:val="00AE4AB2"/>
    <w:rsid w:val="00B86B66"/>
    <w:rsid w:val="00BE1D09"/>
    <w:rsid w:val="00D423E1"/>
    <w:rsid w:val="00D526DB"/>
    <w:rsid w:val="00DF4867"/>
    <w:rsid w:val="00E37ED7"/>
    <w:rsid w:val="00E509C2"/>
    <w:rsid w:val="00E806E4"/>
    <w:rsid w:val="00F348E9"/>
    <w:rsid w:val="00F506CE"/>
    <w:rsid w:val="00F66ADC"/>
    <w:rsid w:val="00F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C89E6"/>
  <w14:defaultImageDpi w14:val="0"/>
  <w15:docId w15:val="{AE6795C3-8525-441A-AA52-0283A55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D49"/>
  </w:style>
  <w:style w:type="paragraph" w:styleId="Footer">
    <w:name w:val="footer"/>
    <w:basedOn w:val="Normal"/>
    <w:link w:val="Foot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Office\Office\Dictdoc.dot</Template>
  <TotalTime>66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PRJ666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PRJ666</dc:title>
  <dc:subject/>
  <dc:creator>Emile Ohan</dc:creator>
  <cp:keywords/>
  <dc:description/>
  <cp:lastModifiedBy>Young Min Ko</cp:lastModifiedBy>
  <cp:revision>45</cp:revision>
  <cp:lastPrinted>1998-01-12T02:19:00Z</cp:lastPrinted>
  <dcterms:created xsi:type="dcterms:W3CDTF">2018-01-22T00:46:00Z</dcterms:created>
  <dcterms:modified xsi:type="dcterms:W3CDTF">2019-03-11T03:55:00Z</dcterms:modified>
</cp:coreProperties>
</file>