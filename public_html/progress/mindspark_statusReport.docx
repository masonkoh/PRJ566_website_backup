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4391ADD8" w:rsidR="00365316" w:rsidRDefault="009073E7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Jan-28-2019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456FC545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Completed </w:t>
            </w:r>
            <w:proofErr w:type="spellStart"/>
            <w:proofErr w:type="gramStart"/>
            <w:r>
              <w:rPr>
                <w:rFonts w:ascii="Comic Sans MS" w:hAnsi="Comic Sans MS"/>
                <w:b/>
                <w:bCs/>
                <w:sz w:val="28"/>
              </w:rPr>
              <w:t>by: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Youngmin</w:t>
            </w:r>
            <w:proofErr w:type="spellEnd"/>
            <w:proofErr w:type="gram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Ko</w:t>
            </w:r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3C1715AE" w14:textId="2BEC304A" w:rsidR="00E509C2" w:rsidRDefault="00A62787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  <w:p w14:paraId="1F0549CC" w14:textId="1977F58B" w:rsidR="00393CF6" w:rsidRDefault="00393CF6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Forming complete </w:t>
            </w:r>
            <w:proofErr w:type="gramStart"/>
            <w:r>
              <w:rPr>
                <w:sz w:val="24"/>
              </w:rPr>
              <w:t>group(</w:t>
            </w:r>
            <w:proofErr w:type="gramEnd"/>
            <w:r>
              <w:rPr>
                <w:sz w:val="24"/>
              </w:rPr>
              <w:t>4 team members)</w:t>
            </w:r>
          </w:p>
          <w:p w14:paraId="70613576" w14:textId="437B8DAE" w:rsidR="00A62787" w:rsidRDefault="003C7F1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Created discord server for </w:t>
            </w:r>
            <w:r w:rsidR="001C42F2">
              <w:rPr>
                <w:sz w:val="24"/>
              </w:rPr>
              <w:t>remote team work</w:t>
            </w:r>
          </w:p>
          <w:p w14:paraId="456E3C01" w14:textId="25943C64" w:rsidR="003C7F14" w:rsidRDefault="00393CF6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Make</w:t>
            </w:r>
            <w:r w:rsidR="003647E4">
              <w:rPr>
                <w:sz w:val="24"/>
              </w:rPr>
              <w:t xml:space="preserve"> a concrete concept of the </w:t>
            </w:r>
            <w:r w:rsidR="00E37ED7">
              <w:rPr>
                <w:sz w:val="24"/>
              </w:rPr>
              <w:t>app</w:t>
            </w:r>
          </w:p>
          <w:p w14:paraId="4F3AF367" w14:textId="2DD3D0B6" w:rsidR="009C7B4C" w:rsidRDefault="009C7B4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Each members’ timesheet</w:t>
            </w:r>
          </w:p>
          <w:p w14:paraId="31FAAC49" w14:textId="5F13818E" w:rsidR="009C7B4C" w:rsidRDefault="009C7B4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First few parts of final document</w:t>
            </w:r>
          </w:p>
          <w:p w14:paraId="0A5E1582" w14:textId="7E8FCB75" w:rsidR="009C7B4C" w:rsidRDefault="004D3885" w:rsidP="009C7B4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Document authors, revision history, document conventions, document purpose, intended audience, group agreement, project proposal and project detailed scope &amp; functionality</w:t>
            </w:r>
          </w:p>
          <w:p w14:paraId="68BAB898" w14:textId="5D4FF269" w:rsidR="009C7B4C" w:rsidRDefault="009C7B4C" w:rsidP="00253D49">
            <w:pPr>
              <w:ind w:left="720"/>
              <w:rPr>
                <w:sz w:val="24"/>
              </w:rPr>
            </w:pPr>
            <w:bookmarkStart w:id="0" w:name="_GoBack"/>
            <w:bookmarkEnd w:id="0"/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4A956DC2" w:rsidR="00365316" w:rsidRDefault="00E806E4">
            <w:pPr>
              <w:rPr>
                <w:sz w:val="24"/>
              </w:rPr>
            </w:pPr>
            <w:r>
              <w:rPr>
                <w:sz w:val="24"/>
              </w:rPr>
              <w:t>Some parts of final document: 2.3, 2.4, time sheet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3B451BB3" w:rsidR="00365316" w:rsidRDefault="00E806E4">
            <w:pPr>
              <w:rPr>
                <w:sz w:val="24"/>
              </w:rPr>
            </w:pPr>
            <w:r>
              <w:rPr>
                <w:sz w:val="24"/>
              </w:rPr>
              <w:t>Some parts of final document: 2.5, 2.6, time sheet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06D0DEFB" w:rsidR="00365316" w:rsidRDefault="00E806E4">
            <w:pPr>
              <w:rPr>
                <w:sz w:val="24"/>
              </w:rPr>
            </w:pPr>
            <w:r>
              <w:rPr>
                <w:sz w:val="24"/>
              </w:rPr>
              <w:t>Some parts of final document: 2.7, 2.8, time sheet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Youngmin Ko</w:t>
            </w:r>
          </w:p>
        </w:tc>
        <w:tc>
          <w:tcPr>
            <w:tcW w:w="6642" w:type="dxa"/>
            <w:gridSpan w:val="3"/>
          </w:tcPr>
          <w:p w14:paraId="5065293A" w14:textId="07ED32A6" w:rsidR="00365316" w:rsidRDefault="00E806E4">
            <w:pPr>
              <w:rPr>
                <w:sz w:val="24"/>
              </w:rPr>
            </w:pPr>
            <w:r>
              <w:rPr>
                <w:sz w:val="24"/>
              </w:rPr>
              <w:t>Some parts of final document: 3.0, 3.1, time sheet and progress report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EE6CA" w14:textId="77777777" w:rsidR="00253D49" w:rsidRDefault="00253D49" w:rsidP="00253D49">
      <w:r>
        <w:separator/>
      </w:r>
    </w:p>
  </w:endnote>
  <w:endnote w:type="continuationSeparator" w:id="0">
    <w:p w14:paraId="2A32E8C7" w14:textId="77777777" w:rsidR="00253D49" w:rsidRDefault="00253D49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A3AF" w14:textId="77777777" w:rsidR="00253D49" w:rsidRDefault="00253D49" w:rsidP="00253D49">
      <w:r>
        <w:separator/>
      </w:r>
    </w:p>
  </w:footnote>
  <w:footnote w:type="continuationSeparator" w:id="0">
    <w:p w14:paraId="44E28E3C" w14:textId="77777777" w:rsidR="00253D49" w:rsidRDefault="00253D49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0EA0"/>
    <w:rsid w:val="000033C8"/>
    <w:rsid w:val="00067F57"/>
    <w:rsid w:val="001C42F2"/>
    <w:rsid w:val="00253D49"/>
    <w:rsid w:val="002818C3"/>
    <w:rsid w:val="002B4517"/>
    <w:rsid w:val="002D4E6A"/>
    <w:rsid w:val="003647E4"/>
    <w:rsid w:val="00365316"/>
    <w:rsid w:val="00393CF6"/>
    <w:rsid w:val="003C7F14"/>
    <w:rsid w:val="00440EA0"/>
    <w:rsid w:val="004D3885"/>
    <w:rsid w:val="00562D51"/>
    <w:rsid w:val="006D3582"/>
    <w:rsid w:val="007735B2"/>
    <w:rsid w:val="00827D86"/>
    <w:rsid w:val="009073E7"/>
    <w:rsid w:val="009C7B4C"/>
    <w:rsid w:val="009E2B5E"/>
    <w:rsid w:val="00A57753"/>
    <w:rsid w:val="00A62787"/>
    <w:rsid w:val="00A76BB6"/>
    <w:rsid w:val="00BE1D09"/>
    <w:rsid w:val="00D423E1"/>
    <w:rsid w:val="00E37ED7"/>
    <w:rsid w:val="00E509C2"/>
    <w:rsid w:val="00E806E4"/>
    <w:rsid w:val="00F348E9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25</cp:revision>
  <cp:lastPrinted>1998-01-12T02:19:00Z</cp:lastPrinted>
  <dcterms:created xsi:type="dcterms:W3CDTF">2018-01-22T00:46:00Z</dcterms:created>
  <dcterms:modified xsi:type="dcterms:W3CDTF">2019-01-28T10:06:00Z</dcterms:modified>
</cp:coreProperties>
</file>