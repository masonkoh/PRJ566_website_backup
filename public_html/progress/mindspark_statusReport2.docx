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“mindSpark”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77C367E7" w:rsidR="00365316" w:rsidRDefault="00B86B66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FEB-04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456FC545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Youngmin Ko</w:t>
            </w:r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008832C1" w14:textId="61AF97EB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2.3 Stakeholders and Users</w:t>
            </w:r>
          </w:p>
          <w:p w14:paraId="7DEC1C71" w14:textId="304899B4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2.4 Business Opporunity</w:t>
            </w:r>
          </w:p>
          <w:p w14:paraId="6C3D69CD" w14:textId="5CF0F90E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2.5 Risks</w:t>
            </w:r>
          </w:p>
          <w:p w14:paraId="238F74AA" w14:textId="1E6930CF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2.6 Constraints</w:t>
            </w:r>
          </w:p>
          <w:p w14:paraId="4482467F" w14:textId="1D963958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2.7 Operating Environment</w:t>
            </w:r>
          </w:p>
          <w:p w14:paraId="6B9CFD74" w14:textId="39CBAFF7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2.8 Operational, Performance &amp; Security REQUIREMENTS</w:t>
            </w:r>
          </w:p>
          <w:p w14:paraId="562A5811" w14:textId="74270A23" w:rsidR="00200BFC" w:rsidRDefault="00200BFC" w:rsidP="00200BF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3.1 Work breakdown Structure –PRJ566 – DESIGN</w:t>
            </w:r>
          </w:p>
          <w:p w14:paraId="4AA706E8" w14:textId="3EB2527E" w:rsidR="00200BFC" w:rsidRDefault="00200BFC" w:rsidP="00200BFC">
            <w:pPr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Using MS Project 2016</w:t>
            </w:r>
          </w:p>
          <w:p w14:paraId="46E85CA9" w14:textId="77777777" w:rsidR="00200BFC" w:rsidRPr="00200BFC" w:rsidRDefault="00200BFC" w:rsidP="00200BFC">
            <w:pPr>
              <w:ind w:left="360"/>
              <w:rPr>
                <w:sz w:val="24"/>
              </w:rPr>
            </w:pP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  <w:bookmarkStart w:id="0" w:name="_GoBack"/>
            <w:bookmarkEnd w:id="0"/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Panchani</w:t>
            </w:r>
          </w:p>
        </w:tc>
        <w:tc>
          <w:tcPr>
            <w:tcW w:w="6642" w:type="dxa"/>
            <w:gridSpan w:val="3"/>
          </w:tcPr>
          <w:p w14:paraId="4AC8CDB4" w14:textId="7CB87FEE" w:rsidR="00365316" w:rsidRDefault="00E806E4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Some parts of final document: </w:t>
            </w:r>
            <w:r w:rsidR="00B86B66">
              <w:rPr>
                <w:sz w:val="24"/>
              </w:rPr>
              <w:t>4.1</w:t>
            </w:r>
            <w:r>
              <w:rPr>
                <w:sz w:val="24"/>
              </w:rPr>
              <w:t>, time sheet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Gia Tuong Tran</w:t>
            </w:r>
          </w:p>
        </w:tc>
        <w:tc>
          <w:tcPr>
            <w:tcW w:w="6642" w:type="dxa"/>
            <w:gridSpan w:val="3"/>
          </w:tcPr>
          <w:p w14:paraId="6AA6DEE3" w14:textId="0D0E59A3" w:rsidR="00365316" w:rsidRDefault="00E806E4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Some parts of final document: </w:t>
            </w:r>
            <w:r w:rsidR="00B86B66">
              <w:rPr>
                <w:sz w:val="24"/>
              </w:rPr>
              <w:t>4.1</w:t>
            </w:r>
            <w:r>
              <w:rPr>
                <w:sz w:val="24"/>
              </w:rPr>
              <w:t>, time sheet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53E5719B" w:rsidR="00365316" w:rsidRDefault="00E806E4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Some parts of final document: </w:t>
            </w:r>
            <w:r w:rsidR="00B86B66">
              <w:rPr>
                <w:sz w:val="24"/>
              </w:rPr>
              <w:t>5.1</w:t>
            </w:r>
            <w:r>
              <w:rPr>
                <w:sz w:val="24"/>
              </w:rPr>
              <w:t>, time sheet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Youngmin Ko</w:t>
            </w:r>
          </w:p>
        </w:tc>
        <w:tc>
          <w:tcPr>
            <w:tcW w:w="6642" w:type="dxa"/>
            <w:gridSpan w:val="3"/>
          </w:tcPr>
          <w:p w14:paraId="5065293A" w14:textId="1B1734FF" w:rsidR="00365316" w:rsidRDefault="00E806E4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Some parts of final document: </w:t>
            </w:r>
            <w:r w:rsidR="00B86B66">
              <w:rPr>
                <w:sz w:val="24"/>
              </w:rPr>
              <w:t>5.1</w:t>
            </w:r>
            <w:r>
              <w:rPr>
                <w:sz w:val="24"/>
              </w:rPr>
              <w:t>, time sheet and progress report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FAC9E" w14:textId="77777777" w:rsidR="006E1D8E" w:rsidRDefault="006E1D8E" w:rsidP="00253D49">
      <w:r>
        <w:separator/>
      </w:r>
    </w:p>
  </w:endnote>
  <w:endnote w:type="continuationSeparator" w:id="0">
    <w:p w14:paraId="65D80376" w14:textId="77777777" w:rsidR="006E1D8E" w:rsidRDefault="006E1D8E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683B2" w14:textId="77777777" w:rsidR="006E1D8E" w:rsidRDefault="006E1D8E" w:rsidP="00253D49">
      <w:r>
        <w:separator/>
      </w:r>
    </w:p>
  </w:footnote>
  <w:footnote w:type="continuationSeparator" w:id="0">
    <w:p w14:paraId="12DA1B92" w14:textId="77777777" w:rsidR="006E1D8E" w:rsidRDefault="006E1D8E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EA0"/>
    <w:rsid w:val="000033C8"/>
    <w:rsid w:val="00067F57"/>
    <w:rsid w:val="001C42F2"/>
    <w:rsid w:val="00200BFC"/>
    <w:rsid w:val="00253D49"/>
    <w:rsid w:val="002818C3"/>
    <w:rsid w:val="002B4517"/>
    <w:rsid w:val="002D4E6A"/>
    <w:rsid w:val="003647E4"/>
    <w:rsid w:val="00365316"/>
    <w:rsid w:val="00393CF6"/>
    <w:rsid w:val="003C7F14"/>
    <w:rsid w:val="00440EA0"/>
    <w:rsid w:val="004D3885"/>
    <w:rsid w:val="00562D51"/>
    <w:rsid w:val="006D3582"/>
    <w:rsid w:val="006E1D8E"/>
    <w:rsid w:val="007735B2"/>
    <w:rsid w:val="00827D86"/>
    <w:rsid w:val="009073E7"/>
    <w:rsid w:val="009C7B4C"/>
    <w:rsid w:val="009E2B5E"/>
    <w:rsid w:val="00A57753"/>
    <w:rsid w:val="00A62787"/>
    <w:rsid w:val="00A76BB6"/>
    <w:rsid w:val="00B86B66"/>
    <w:rsid w:val="00BE1D09"/>
    <w:rsid w:val="00D423E1"/>
    <w:rsid w:val="00E37ED7"/>
    <w:rsid w:val="00E509C2"/>
    <w:rsid w:val="00E806E4"/>
    <w:rsid w:val="00F348E9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33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27</cp:revision>
  <cp:lastPrinted>1998-01-12T02:19:00Z</cp:lastPrinted>
  <dcterms:created xsi:type="dcterms:W3CDTF">2018-01-22T00:46:00Z</dcterms:created>
  <dcterms:modified xsi:type="dcterms:W3CDTF">2019-02-04T18:00:00Z</dcterms:modified>
</cp:coreProperties>
</file>